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780" w:type="dxa"/>
        <w:tblInd w:w="-1003" w:type="dxa"/>
        <w:tblLook w:val="04A0" w:firstRow="1" w:lastRow="0" w:firstColumn="1" w:lastColumn="0" w:noHBand="0" w:noVBand="1"/>
      </w:tblPr>
      <w:tblGrid>
        <w:gridCol w:w="1220"/>
        <w:gridCol w:w="3760"/>
        <w:gridCol w:w="2700"/>
        <w:gridCol w:w="2700"/>
        <w:gridCol w:w="2700"/>
        <w:gridCol w:w="2700"/>
      </w:tblGrid>
      <w:tr w:rsidR="00E83CFB" w:rsidRPr="00E83CFB" w14:paraId="5E601C38" w14:textId="77777777" w:rsidTr="00131254">
        <w:trPr>
          <w:trHeight w:val="499"/>
        </w:trPr>
        <w:tc>
          <w:tcPr>
            <w:tcW w:w="12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5230C" w14:textId="07C0646F" w:rsidR="00E83CFB" w:rsidRPr="00E83CFB" w:rsidRDefault="6F2CB347" w:rsidP="001312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6F2CB347">
              <w:rPr>
                <w:rFonts w:ascii="Calibri" w:eastAsia="Times New Roman" w:hAnsi="Calibri" w:cs="Calibri"/>
                <w:b/>
                <w:bCs/>
                <w:color w:val="000000" w:themeColor="text1"/>
                <w:sz w:val="40"/>
                <w:szCs w:val="40"/>
                <w:lang w:eastAsia="en-GB"/>
              </w:rPr>
              <w:t xml:space="preserve"> No.</w:t>
            </w:r>
          </w:p>
        </w:tc>
        <w:tc>
          <w:tcPr>
            <w:tcW w:w="3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6E6A03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Courses \ Programmes</w:t>
            </w:r>
          </w:p>
        </w:tc>
        <w:tc>
          <w:tcPr>
            <w:tcW w:w="10800" w:type="dxa"/>
            <w:gridSpan w:val="4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4E5C915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IY1</w:t>
            </w:r>
          </w:p>
        </w:tc>
      </w:tr>
      <w:tr w:rsidR="00E83CFB" w:rsidRPr="00E83CFB" w14:paraId="1F9AB3E0" w14:textId="77777777" w:rsidTr="00131254">
        <w:trPr>
          <w:trHeight w:val="600"/>
        </w:trPr>
        <w:tc>
          <w:tcPr>
            <w:tcW w:w="12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77845" w14:textId="77777777" w:rsidR="00E83CFB" w:rsidRPr="00E83CFB" w:rsidRDefault="00E83CFB" w:rsidP="00E83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</w:p>
        </w:tc>
        <w:tc>
          <w:tcPr>
            <w:tcW w:w="3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C670" w14:textId="77777777" w:rsidR="00E83CFB" w:rsidRPr="00E83CFB" w:rsidRDefault="00E83CFB" w:rsidP="00E83CF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27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26239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Mechanical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AEECA4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Electrical/ Electronics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91170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Computing</w:t>
            </w:r>
          </w:p>
        </w:tc>
        <w:tc>
          <w:tcPr>
            <w:tcW w:w="2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EE8ED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Computing Systems</w:t>
            </w:r>
          </w:p>
        </w:tc>
      </w:tr>
      <w:tr w:rsidR="00825946" w:rsidRPr="00E83CFB" w14:paraId="22D11E33" w14:textId="77777777" w:rsidTr="00131254">
        <w:trPr>
          <w:trHeight w:val="600"/>
        </w:trPr>
        <w:tc>
          <w:tcPr>
            <w:tcW w:w="12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361CF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FBF5F9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  <w:lang w:eastAsia="en-GB"/>
              </w:rPr>
              <w:t>Mathematics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0183F01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D35D26B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4D63089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2810AD32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</w:tr>
      <w:tr w:rsidR="00D2608A" w:rsidRPr="00E83CFB" w14:paraId="545CD5A9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80457F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F6F11B" w14:textId="3633200B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  <w:lang w:eastAsia="en-GB"/>
              </w:rPr>
              <w:t xml:space="preserve">Computing </w:t>
            </w:r>
            <w:r w:rsidR="00714C66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  <w:lang w:eastAsia="en-GB"/>
              </w:rPr>
              <w:t>I</w:t>
            </w:r>
            <w:r w:rsidRPr="00E83CFB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  <w:lang w:eastAsia="en-GB"/>
              </w:rPr>
              <w:t>Y</w:t>
            </w:r>
            <w:r w:rsidR="00714C66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C55BA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0C18DE5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4C6D756A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1E3E3AA7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</w:tr>
      <w:tr w:rsidR="00D2608A" w:rsidRPr="00E83CFB" w14:paraId="24D320AD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7D88B1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3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1AF0A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B0F0"/>
                <w:sz w:val="32"/>
                <w:szCs w:val="32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B0F0"/>
                <w:sz w:val="32"/>
                <w:szCs w:val="32"/>
                <w:lang w:eastAsia="en-GB"/>
              </w:rPr>
              <w:t>Hardware and Networks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D4EA14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B3C5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E115061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00"/>
            <w:noWrap/>
            <w:vAlign w:val="center"/>
            <w:hideMark/>
          </w:tcPr>
          <w:p w14:paraId="69455B79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</w:tr>
      <w:tr w:rsidR="00D2608A" w:rsidRPr="00E83CFB" w14:paraId="2F7641B0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96004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4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56B1E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Electro-mechanical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27EB4CCB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DDAFF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7148C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DC0345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608A" w:rsidRPr="00E83CFB" w14:paraId="04BFB1E7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C2CBAF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5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0CF51B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Engineering  Communication and Materials (ECM)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3E23E24D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D877B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358C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9A4116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608A" w:rsidRPr="00E83CFB" w14:paraId="2E743B42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189447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6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FD4BD2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Electrical Principles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2A3EF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0B67F034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76AF58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17C24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25946" w:rsidRPr="00E83CFB" w14:paraId="5D4CAAC1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122613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7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B6B3D" w14:textId="47556DEC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  <w:lang w:eastAsia="en-GB"/>
              </w:rPr>
              <w:t>Professional Engineerin</w:t>
            </w:r>
            <w:r w:rsidR="005F5DC5"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  <w:lang w:eastAsia="en-GB"/>
              </w:rPr>
              <w:t>g</w:t>
            </w:r>
            <w:r w:rsidRPr="00E83CFB"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  <w:lang w:eastAsia="en-GB"/>
              </w:rPr>
              <w:t xml:space="preserve"> (PE)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5DCFD0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8FA316F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147451E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663368E9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</w:tr>
      <w:tr w:rsidR="00D2608A" w:rsidRPr="00E83CFB" w14:paraId="2F549C41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3F8E78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9820F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  <w:lang w:eastAsia="en-GB"/>
              </w:rPr>
              <w:t>Mathematics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F6BF1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BACC501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E0EAA01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9CBEE9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608A" w:rsidRPr="00E83CFB" w14:paraId="17994807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FB3883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B3DDB2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Electronics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4CC2EA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5DE6F44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F3888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92D050"/>
            <w:noWrap/>
            <w:vAlign w:val="center"/>
            <w:hideMark/>
          </w:tcPr>
          <w:p w14:paraId="0D086F0F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</w:tr>
      <w:tr w:rsidR="00D2608A" w:rsidRPr="00E83CFB" w14:paraId="3DEECE10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6CE325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301E5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Mechanical Science (MS)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7C86FC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2E64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778AF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4DC0EB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608A" w:rsidRPr="00E83CFB" w14:paraId="1184B912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641BB9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11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884EDD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  <w:t>Manufacturing Technology and Workshop Appreciation (MTWA)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C465924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6804A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451EE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C7D009" w14:textId="77777777" w:rsidR="00E83CFB" w:rsidRPr="00E83CFB" w:rsidRDefault="00E83CFB" w:rsidP="00E83C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608A" w:rsidRPr="00E83CFB" w14:paraId="3D212C11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884E7A" w14:textId="67705F1B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12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77D8F" w14:textId="10FC835D" w:rsidR="00735BDA" w:rsidRPr="00E83CFB" w:rsidRDefault="003355B9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n-GB"/>
              </w:rPr>
            </w:pPr>
            <w:r w:rsidRPr="003355B9">
              <w:rPr>
                <w:rFonts w:ascii="Calibri" w:eastAsia="Times New Roman" w:hAnsi="Calibri" w:cs="Calibri"/>
                <w:b/>
                <w:bCs/>
                <w:color w:val="00B050"/>
                <w:sz w:val="36"/>
                <w:szCs w:val="24"/>
                <w:lang w:eastAsia="en-GB"/>
              </w:rPr>
              <w:t>Software Design (SD)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88542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7CF232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92D050"/>
            <w:noWrap/>
            <w:vAlign w:val="center"/>
          </w:tcPr>
          <w:p w14:paraId="1F644200" w14:textId="6E425D92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92D050"/>
            <w:noWrap/>
            <w:vAlign w:val="center"/>
          </w:tcPr>
          <w:p w14:paraId="6444C407" w14:textId="3A269ED6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</w:tr>
      <w:tr w:rsidR="00735BDA" w:rsidRPr="00E83CFB" w14:paraId="36A4BA04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BCAC2D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FC83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SEPTEMBER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4EFFA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</w:t>
            </w:r>
            <w:r w:rsidRPr="00E83CFB">
              <w:rPr>
                <w:rFonts w:ascii="Calibri" w:eastAsia="Times New Roman" w:hAnsi="Calibri" w:cs="Calibri"/>
                <w:b/>
                <w:bCs/>
                <w:color w:val="375623"/>
                <w:sz w:val="28"/>
                <w:szCs w:val="28"/>
                <w:lang w:eastAsia="en-GB"/>
              </w:rPr>
              <w:t>G2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7211C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75623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375623"/>
                <w:sz w:val="28"/>
                <w:szCs w:val="28"/>
                <w:lang w:eastAsia="en-GB"/>
              </w:rPr>
              <w:t>G2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0E2ED9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  <w:t>G1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82875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  <w:t>G1</w:t>
            </w:r>
          </w:p>
        </w:tc>
      </w:tr>
      <w:tr w:rsidR="00735BDA" w:rsidRPr="00E83CFB" w14:paraId="31EC1B80" w14:textId="77777777" w:rsidTr="6F2CB347">
        <w:trPr>
          <w:trHeight w:val="600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0F70E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2CF7E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JANUARY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EF4D5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  <w:lang w:eastAsia="en-GB"/>
              </w:rPr>
              <w:t>G15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7363F9" w14:textId="77777777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  <w:lang w:eastAsia="en-GB"/>
              </w:rPr>
              <w:t>G15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F2412" w14:textId="65FB54E8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FF99FF"/>
                <w:sz w:val="28"/>
                <w:szCs w:val="28"/>
                <w:lang w:eastAsia="en-GB"/>
              </w:rPr>
              <w:t>G12</w:t>
            </w:r>
            <w:r w:rsidRPr="00E83CFB"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  <w:t xml:space="preserve">, </w:t>
            </w:r>
            <w:r w:rsidRPr="00E83CFB">
              <w:rPr>
                <w:rFonts w:ascii="Calibri" w:eastAsia="Times New Roman" w:hAnsi="Calibri" w:cs="Calibri"/>
                <w:b/>
                <w:bCs/>
                <w:color w:val="808080"/>
                <w:sz w:val="28"/>
                <w:szCs w:val="28"/>
                <w:lang w:eastAsia="en-GB"/>
              </w:rPr>
              <w:t>G13</w:t>
            </w:r>
            <w:r w:rsidRPr="00E83CFB"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  <w:t>,</w:t>
            </w:r>
            <w:r w:rsidRPr="00E83CFB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 G14</w:t>
            </w:r>
            <w:r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, </w:t>
            </w:r>
            <w:r w:rsidR="000207D4" w:rsidRPr="000207D4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en-GB"/>
              </w:rPr>
              <w:t>G26</w:t>
            </w:r>
            <w:r w:rsidR="000207D4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en-GB"/>
              </w:rPr>
              <w:t xml:space="preserve">, </w:t>
            </w:r>
            <w:r w:rsidRPr="0094615E">
              <w:rPr>
                <w:rFonts w:ascii="Calibri" w:eastAsia="Times New Roman" w:hAnsi="Calibri" w:cs="Calibri"/>
                <w:b/>
                <w:bCs/>
                <w:color w:val="BF8F00" w:themeColor="accent4" w:themeShade="BF"/>
                <w:sz w:val="28"/>
                <w:szCs w:val="28"/>
                <w:lang w:eastAsia="en-GB"/>
              </w:rPr>
              <w:t>G27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A78D7F" w14:textId="69BF85E6" w:rsidR="00735BDA" w:rsidRPr="00E83CFB" w:rsidRDefault="00735BDA" w:rsidP="00735BD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FF99FF"/>
                <w:sz w:val="28"/>
                <w:szCs w:val="28"/>
                <w:lang w:eastAsia="en-GB"/>
              </w:rPr>
              <w:t>G12</w:t>
            </w:r>
            <w:r w:rsidRPr="00E83CFB"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  <w:t xml:space="preserve">, </w:t>
            </w:r>
            <w:r w:rsidRPr="00E83CFB">
              <w:rPr>
                <w:rFonts w:ascii="Calibri" w:eastAsia="Times New Roman" w:hAnsi="Calibri" w:cs="Calibri"/>
                <w:b/>
                <w:bCs/>
                <w:color w:val="808080"/>
                <w:sz w:val="28"/>
                <w:szCs w:val="28"/>
                <w:lang w:eastAsia="en-GB"/>
              </w:rPr>
              <w:t>G13</w:t>
            </w:r>
            <w:r w:rsidRPr="00E83CFB"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  <w:t>,</w:t>
            </w:r>
            <w:r w:rsidRPr="00E83CFB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 G14</w:t>
            </w:r>
            <w:r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, </w:t>
            </w:r>
            <w:r w:rsidR="000207D4" w:rsidRPr="000207D4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en-GB"/>
              </w:rPr>
              <w:t>G26</w:t>
            </w:r>
            <w:r w:rsidR="000207D4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  <w:lang w:eastAsia="en-GB"/>
              </w:rPr>
              <w:t xml:space="preserve">, </w:t>
            </w:r>
            <w:r w:rsidRPr="0094615E">
              <w:rPr>
                <w:rFonts w:ascii="Calibri" w:eastAsia="Times New Roman" w:hAnsi="Calibri" w:cs="Calibri"/>
                <w:b/>
                <w:bCs/>
                <w:color w:val="BF8F00" w:themeColor="accent4" w:themeShade="BF"/>
                <w:sz w:val="28"/>
                <w:szCs w:val="28"/>
                <w:lang w:eastAsia="en-GB"/>
              </w:rPr>
              <w:t>G27</w:t>
            </w:r>
          </w:p>
        </w:tc>
      </w:tr>
    </w:tbl>
    <w:p w14:paraId="49E7D996" w14:textId="77777777" w:rsidR="00D13AB4" w:rsidRDefault="00D13AB4"/>
    <w:p w14:paraId="5E933265" w14:textId="77777777" w:rsidR="00DB77D6" w:rsidRDefault="00DB77D6"/>
    <w:tbl>
      <w:tblPr>
        <w:tblW w:w="15310" w:type="dxa"/>
        <w:tblInd w:w="-1003" w:type="dxa"/>
        <w:tblLook w:val="04A0" w:firstRow="1" w:lastRow="0" w:firstColumn="1" w:lastColumn="0" w:noHBand="0" w:noVBand="1"/>
      </w:tblPr>
      <w:tblGrid>
        <w:gridCol w:w="802"/>
        <w:gridCol w:w="3026"/>
        <w:gridCol w:w="2243"/>
        <w:gridCol w:w="1443"/>
        <w:gridCol w:w="2010"/>
        <w:gridCol w:w="1843"/>
        <w:gridCol w:w="1559"/>
        <w:gridCol w:w="1392"/>
        <w:gridCol w:w="992"/>
      </w:tblGrid>
      <w:tr w:rsidR="00DB77D6" w:rsidRPr="00DB77D6" w14:paraId="7B400BBD" w14:textId="77777777" w:rsidTr="00DB77D6">
        <w:trPr>
          <w:trHeight w:val="600"/>
        </w:trPr>
        <w:tc>
          <w:tcPr>
            <w:tcW w:w="802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0143E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No.</w:t>
            </w:r>
          </w:p>
        </w:tc>
        <w:tc>
          <w:tcPr>
            <w:tcW w:w="302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96CE62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Courses \ Programmes</w:t>
            </w:r>
          </w:p>
        </w:tc>
        <w:tc>
          <w:tcPr>
            <w:tcW w:w="11482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3785ACC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Foundation</w:t>
            </w:r>
          </w:p>
        </w:tc>
      </w:tr>
      <w:tr w:rsidR="00D2608A" w:rsidRPr="00DB77D6" w14:paraId="2644A5D0" w14:textId="77777777" w:rsidTr="00DB77D6">
        <w:trPr>
          <w:trHeight w:val="600"/>
        </w:trPr>
        <w:tc>
          <w:tcPr>
            <w:tcW w:w="80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630F4460" w14:textId="77777777" w:rsidR="00DB77D6" w:rsidRPr="00DB77D6" w:rsidRDefault="00DB77D6" w:rsidP="00DB77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</w:p>
        </w:tc>
        <w:tc>
          <w:tcPr>
            <w:tcW w:w="302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BEF44F" w14:textId="77777777" w:rsidR="00DB77D6" w:rsidRPr="00DB77D6" w:rsidRDefault="00DB77D6" w:rsidP="00DB77D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F67F2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Buisiness</w:t>
            </w:r>
            <w:proofErr w:type="spellEnd"/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8250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Social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AF0E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Engineering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8D6D0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Computing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75BDEF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Science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418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Health Science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52D1BB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Art</w:t>
            </w:r>
          </w:p>
        </w:tc>
      </w:tr>
      <w:tr w:rsidR="00825946" w:rsidRPr="00DB77D6" w14:paraId="5C7E6EDA" w14:textId="77777777" w:rsidTr="00DB77D6">
        <w:trPr>
          <w:trHeight w:val="600"/>
        </w:trPr>
        <w:tc>
          <w:tcPr>
            <w:tcW w:w="80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99DCDA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1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A6B30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305496"/>
                <w:sz w:val="28"/>
                <w:szCs w:val="28"/>
                <w:lang w:eastAsia="en-GB"/>
              </w:rPr>
              <w:t>Pure Mathematics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F020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EDAE7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64B08F6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7A39743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9EED3A2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A39D614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D68A24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25946" w:rsidRPr="00DB77D6" w14:paraId="7FA4DE2D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F90FC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2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A140C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C65911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C65911"/>
                <w:sz w:val="28"/>
                <w:szCs w:val="28"/>
                <w:lang w:eastAsia="en-GB"/>
              </w:rPr>
              <w:t>Core Mathematics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B7FFDFB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3F560E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5490D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05C20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B20C1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E4399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17825FE0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</w:tr>
      <w:tr w:rsidR="00825946" w:rsidRPr="00DB77D6" w14:paraId="0B938A5D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EC6153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3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5EAC74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  <w:lang w:eastAsia="en-GB"/>
              </w:rPr>
              <w:t>Applied Mathematics 01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ACF5B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1C19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12C3DB4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94814A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D4B0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3DE6D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B8CCBF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25946" w:rsidRPr="00DB77D6" w14:paraId="0F2C23BD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2FD67F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4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48F44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Biology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39085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017C8B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3CE4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CE484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B375F50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650653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47D10F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25946" w:rsidRPr="00DB77D6" w14:paraId="36066102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63C3BB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5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8AE02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24"/>
                <w:szCs w:val="24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305496"/>
                <w:sz w:val="24"/>
                <w:szCs w:val="24"/>
                <w:lang w:eastAsia="en-GB"/>
              </w:rPr>
              <w:t>Personal Learning and Thinking Skills (PLTS)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84ABC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F7D721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304D5BE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B88C22D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688DFE6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A65AF41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01116E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25946" w:rsidRPr="00DB77D6" w14:paraId="58B9BA26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C45E79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6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690C24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Physics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3A629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A27A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19FB9FD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7AED89B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49B886E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C288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4BB05E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25946" w:rsidRPr="00DB77D6" w14:paraId="3C0E73D2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271FE4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7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FF50BC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  <w:lang w:eastAsia="en-GB"/>
              </w:rPr>
              <w:t>Applied Mathematics 02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90D2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0A1DE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2B2A227A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96A0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E561DC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83486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33DF69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825946" w:rsidRPr="00DB77D6" w14:paraId="2F01E56D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7E0D5E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8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D38CF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375623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375623"/>
                <w:sz w:val="28"/>
                <w:szCs w:val="28"/>
                <w:lang w:eastAsia="en-GB"/>
              </w:rPr>
              <w:t>Computing F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D3B3F3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516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F04C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8474C31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2BDFB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F194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F9A37E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608A" w:rsidRPr="00DB77D6" w14:paraId="18CA103B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CB597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9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342662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Human Biology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17D0E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75AE1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6269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2E87C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DCC64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0DB6EF06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FC72BA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D2608A" w:rsidRPr="00DB77D6" w14:paraId="49277A55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DD65ED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40"/>
                <w:szCs w:val="40"/>
                <w:lang w:eastAsia="en-GB"/>
              </w:rPr>
              <w:t>10</w:t>
            </w:r>
          </w:p>
        </w:tc>
        <w:tc>
          <w:tcPr>
            <w:tcW w:w="30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9BFB4E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GB"/>
              </w:rPr>
              <w:t>Chemistry</w:t>
            </w:r>
          </w:p>
        </w:tc>
        <w:tc>
          <w:tcPr>
            <w:tcW w:w="22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4C0BF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14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317F6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n-GB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9AF12A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22A5F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39458FB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</w:pPr>
            <w:proofErr w:type="spellStart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>Sem</w:t>
            </w:r>
            <w:proofErr w:type="spellEnd"/>
            <w:r w:rsidRPr="00DB77D6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en-GB"/>
              </w:rPr>
              <w:t xml:space="preserve"> 02</w:t>
            </w:r>
          </w:p>
        </w:tc>
        <w:tc>
          <w:tcPr>
            <w:tcW w:w="13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A6D537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4E7D3D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FF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FF00FF"/>
                <w:sz w:val="28"/>
                <w:szCs w:val="28"/>
                <w:lang w:eastAsia="en-GB"/>
              </w:rPr>
              <w:t> </w:t>
            </w:r>
          </w:p>
        </w:tc>
      </w:tr>
      <w:tr w:rsidR="00DB77D6" w:rsidRPr="00DB77D6" w14:paraId="719D8D9F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DB4F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FF"/>
                <w:sz w:val="28"/>
                <w:szCs w:val="28"/>
                <w:lang w:eastAsia="en-GB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623AA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SEPTEMBER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12EA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  <w:t xml:space="preserve">G6, </w:t>
            </w:r>
            <w:r w:rsidRPr="00DB77D6">
              <w:rPr>
                <w:rFonts w:ascii="Calibri" w:eastAsia="Times New Roman" w:hAnsi="Calibri" w:cs="Calibri"/>
                <w:b/>
                <w:bCs/>
                <w:color w:val="00B0F0"/>
                <w:sz w:val="28"/>
                <w:szCs w:val="28"/>
                <w:lang w:eastAsia="en-GB"/>
              </w:rPr>
              <w:t>G8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972E6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FF0000"/>
                <w:sz w:val="28"/>
                <w:szCs w:val="28"/>
                <w:lang w:eastAsia="en-GB"/>
              </w:rPr>
              <w:t>G7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BDDD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  <w:t>G10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5BF18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  <w:t>G11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0E6A5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  <w:t>G11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D0323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FF0066"/>
                <w:sz w:val="28"/>
                <w:szCs w:val="28"/>
                <w:lang w:eastAsia="en-GB"/>
              </w:rPr>
              <w:t>G9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E1C3A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99FF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FF99FF"/>
                <w:sz w:val="28"/>
                <w:szCs w:val="28"/>
                <w:lang w:eastAsia="en-GB"/>
              </w:rPr>
              <w:t>G5</w:t>
            </w:r>
          </w:p>
        </w:tc>
      </w:tr>
      <w:tr w:rsidR="00DB77D6" w:rsidRPr="00DB77D6" w14:paraId="0D22CED2" w14:textId="77777777" w:rsidTr="00DB77D6">
        <w:trPr>
          <w:trHeight w:val="600"/>
        </w:trPr>
        <w:tc>
          <w:tcPr>
            <w:tcW w:w="8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F0193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99FF"/>
                <w:sz w:val="28"/>
                <w:szCs w:val="28"/>
                <w:lang w:eastAsia="en-GB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C4523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36"/>
                <w:szCs w:val="36"/>
                <w:lang w:eastAsia="en-GB"/>
              </w:rPr>
              <w:t>JANUARY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F5164C" w14:textId="06193EF9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2F75B5"/>
                <w:sz w:val="28"/>
                <w:szCs w:val="28"/>
                <w:lang w:eastAsia="en-GB"/>
              </w:rPr>
              <w:t>G21</w:t>
            </w:r>
            <w:r w:rsidRPr="00DB77D6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 xml:space="preserve">, </w:t>
            </w:r>
            <w:r w:rsidR="003355B9">
              <w:rPr>
                <w:rFonts w:ascii="Calibri" w:eastAsia="Times New Roman" w:hAnsi="Calibri" w:cs="Calibri"/>
                <w:b/>
                <w:bCs/>
                <w:color w:val="BF8F00"/>
                <w:sz w:val="28"/>
                <w:szCs w:val="28"/>
                <w:lang w:eastAsia="en-GB"/>
              </w:rPr>
              <w:t>G22</w:t>
            </w:r>
            <w:r w:rsidRPr="00DB77D6">
              <w:rPr>
                <w:rFonts w:ascii="Calibri" w:eastAsia="Times New Roman" w:hAnsi="Calibri" w:cs="Calibri"/>
                <w:b/>
                <w:bCs/>
                <w:color w:val="BF8F00"/>
                <w:sz w:val="28"/>
                <w:szCs w:val="28"/>
                <w:lang w:eastAsia="en-GB"/>
              </w:rPr>
              <w:t xml:space="preserve">, </w:t>
            </w:r>
            <w:r w:rsidRPr="00DB77D6">
              <w:rPr>
                <w:rFonts w:ascii="Calibri" w:eastAsia="Times New Roman" w:hAnsi="Calibri" w:cs="Calibri"/>
                <w:b/>
                <w:bCs/>
                <w:color w:val="548235"/>
                <w:sz w:val="28"/>
                <w:szCs w:val="28"/>
                <w:lang w:eastAsia="en-GB"/>
              </w:rPr>
              <w:t>G30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53F7F" w14:textId="43E8EE66" w:rsidR="00DB77D6" w:rsidRPr="00DB77D6" w:rsidRDefault="003355B9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BF8F00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BF8F00"/>
                <w:sz w:val="28"/>
                <w:szCs w:val="28"/>
                <w:lang w:eastAsia="en-GB"/>
              </w:rPr>
              <w:t>G22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1B578" w14:textId="0E81A109" w:rsidR="00DB77D6" w:rsidRPr="00DB77D6" w:rsidRDefault="003355B9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6FF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F4E78"/>
                <w:sz w:val="32"/>
                <w:szCs w:val="32"/>
                <w:lang w:eastAsia="en-GB"/>
              </w:rPr>
              <w:t>G24</w:t>
            </w:r>
            <w:r w:rsidR="00DB77D6" w:rsidRPr="00DB77D6">
              <w:rPr>
                <w:rFonts w:ascii="Calibri" w:eastAsia="Times New Roman" w:hAnsi="Calibri" w:cs="Calibri"/>
                <w:b/>
                <w:bCs/>
                <w:color w:val="1F4E78"/>
                <w:sz w:val="32"/>
                <w:szCs w:val="32"/>
                <w:lang w:eastAsia="en-GB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66FF"/>
                <w:sz w:val="32"/>
                <w:szCs w:val="32"/>
                <w:lang w:eastAsia="en-GB"/>
              </w:rPr>
              <w:t>G25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DB7743" w14:textId="1E7655BE" w:rsidR="00DB77D6" w:rsidRPr="00DB77D6" w:rsidRDefault="003355B9" w:rsidP="000207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F4E78"/>
                <w:sz w:val="32"/>
                <w:szCs w:val="32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1F4E78"/>
                <w:sz w:val="32"/>
                <w:szCs w:val="32"/>
                <w:lang w:eastAsia="en-GB"/>
              </w:rPr>
              <w:t xml:space="preserve">G24, </w:t>
            </w:r>
            <w:r>
              <w:rPr>
                <w:rFonts w:ascii="Calibri" w:eastAsia="Times New Roman" w:hAnsi="Calibri" w:cs="Calibri"/>
                <w:b/>
                <w:bCs/>
                <w:color w:val="0066FF"/>
                <w:sz w:val="32"/>
                <w:szCs w:val="32"/>
                <w:lang w:eastAsia="en-GB"/>
              </w:rPr>
              <w:t>G25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B27CB" w14:textId="4E7AB16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66FF"/>
                <w:sz w:val="32"/>
                <w:szCs w:val="32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66FF"/>
                <w:sz w:val="32"/>
                <w:szCs w:val="32"/>
                <w:lang w:eastAsia="en-GB"/>
              </w:rPr>
              <w:t>G25</w:t>
            </w:r>
          </w:p>
        </w:tc>
        <w:tc>
          <w:tcPr>
            <w:tcW w:w="13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B28A83" w14:textId="77777777" w:rsidR="00DB77D6" w:rsidRPr="00DB77D6" w:rsidRDefault="00DB77D6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806000"/>
                <w:sz w:val="28"/>
                <w:szCs w:val="28"/>
                <w:lang w:eastAsia="en-GB"/>
              </w:rPr>
              <w:t>G23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88F6B" w14:textId="094E258A" w:rsidR="00DB77D6" w:rsidRPr="00DB77D6" w:rsidRDefault="003355B9" w:rsidP="00DB77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FF"/>
                <w:sz w:val="28"/>
                <w:szCs w:val="28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FF"/>
                <w:sz w:val="28"/>
                <w:szCs w:val="28"/>
                <w:lang w:eastAsia="en-GB"/>
              </w:rPr>
              <w:t>G20</w:t>
            </w:r>
            <w:r w:rsidR="00DB77D6" w:rsidRPr="00DB77D6">
              <w:rPr>
                <w:rFonts w:ascii="Calibri" w:eastAsia="Times New Roman" w:hAnsi="Calibri" w:cs="Calibri"/>
                <w:b/>
                <w:bCs/>
                <w:color w:val="FF00FF"/>
                <w:sz w:val="28"/>
                <w:szCs w:val="28"/>
                <w:lang w:eastAsia="en-GB"/>
              </w:rPr>
              <w:t xml:space="preserve"> Arch Tech</w:t>
            </w:r>
          </w:p>
        </w:tc>
      </w:tr>
    </w:tbl>
    <w:p w14:paraId="0B6504B1" w14:textId="626103BC" w:rsidR="00DB77D6" w:rsidRDefault="00DB77D6"/>
    <w:p w14:paraId="3ED936E9" w14:textId="4592EB09" w:rsidR="00714C66" w:rsidRDefault="00714C66"/>
    <w:tbl>
      <w:tblPr>
        <w:tblW w:w="0" w:type="auto"/>
        <w:tblInd w:w="-7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1905"/>
        <w:gridCol w:w="2405"/>
        <w:gridCol w:w="1455"/>
        <w:gridCol w:w="1784"/>
        <w:gridCol w:w="1509"/>
        <w:gridCol w:w="1896"/>
        <w:gridCol w:w="981"/>
        <w:gridCol w:w="1695"/>
        <w:gridCol w:w="1037"/>
      </w:tblGrid>
      <w:tr w:rsidR="00825946" w14:paraId="09978F29" w14:textId="77777777" w:rsidTr="276F4F17">
        <w:tc>
          <w:tcPr>
            <w:tcW w:w="1905" w:type="dxa"/>
            <w:shd w:val="clear" w:color="auto" w:fill="FFE599" w:themeFill="accent4" w:themeFillTint="66"/>
            <w:vAlign w:val="center"/>
            <w:hideMark/>
          </w:tcPr>
          <w:p w14:paraId="3DFE6BFD" w14:textId="77777777" w:rsidR="00813F44" w:rsidRPr="005F09A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Tutor Name</w:t>
            </w:r>
          </w:p>
        </w:tc>
        <w:tc>
          <w:tcPr>
            <w:tcW w:w="2405" w:type="dxa"/>
            <w:shd w:val="clear" w:color="auto" w:fill="FFE599" w:themeFill="accent4" w:themeFillTint="66"/>
            <w:vAlign w:val="center"/>
            <w:hideMark/>
          </w:tcPr>
          <w:p w14:paraId="6481A3B9" w14:textId="77777777" w:rsidR="00813F44" w:rsidRPr="005F09A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Module Title</w:t>
            </w:r>
          </w:p>
        </w:tc>
        <w:tc>
          <w:tcPr>
            <w:tcW w:w="1455" w:type="dxa"/>
            <w:shd w:val="clear" w:color="auto" w:fill="FFE599" w:themeFill="accent4" w:themeFillTint="66"/>
            <w:vAlign w:val="center"/>
            <w:hideMark/>
          </w:tcPr>
          <w:p w14:paraId="5C72CFBD" w14:textId="77777777" w:rsidR="00813F44" w:rsidRPr="00261DBC" w:rsidRDefault="00813F44" w:rsidP="002F5D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Group</w:t>
            </w:r>
          </w:p>
        </w:tc>
        <w:tc>
          <w:tcPr>
            <w:tcW w:w="1784" w:type="dxa"/>
            <w:shd w:val="clear" w:color="auto" w:fill="FFE599" w:themeFill="accent4" w:themeFillTint="66"/>
            <w:vAlign w:val="center"/>
          </w:tcPr>
          <w:p w14:paraId="296AA564" w14:textId="597477F6" w:rsidR="00813F44" w:rsidRPr="005F09A4" w:rsidRDefault="00813F44" w:rsidP="002F5DAF">
            <w:pPr>
              <w:pStyle w:val="NormalWeb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Support</w:t>
            </w:r>
          </w:p>
        </w:tc>
        <w:tc>
          <w:tcPr>
            <w:tcW w:w="1509" w:type="dxa"/>
            <w:shd w:val="clear" w:color="auto" w:fill="FFE599" w:themeFill="accent4" w:themeFillTint="66"/>
            <w:vAlign w:val="center"/>
          </w:tcPr>
          <w:p w14:paraId="5D9D93DB" w14:textId="25D295FC" w:rsidR="00813F44" w:rsidRPr="005F09A4" w:rsidRDefault="00813F44" w:rsidP="002F5DAF">
            <w:pPr>
              <w:pStyle w:val="NormalWeb"/>
              <w:jc w:val="center"/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e</w:t>
            </w:r>
            <w:r w:rsidR="00FF37F1"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-C</w:t>
            </w: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hamp</w:t>
            </w:r>
          </w:p>
        </w:tc>
        <w:tc>
          <w:tcPr>
            <w:tcW w:w="2877" w:type="dxa"/>
            <w:gridSpan w:val="2"/>
            <w:shd w:val="clear" w:color="auto" w:fill="FFE599" w:themeFill="accent4" w:themeFillTint="66"/>
            <w:vAlign w:val="center"/>
            <w:hideMark/>
          </w:tcPr>
          <w:p w14:paraId="3B987634" w14:textId="0A724A6B" w:rsidR="00813F44" w:rsidRPr="005F09A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1 hour ‘live engagement’ Timetable slot allocated</w:t>
            </w:r>
          </w:p>
          <w:p w14:paraId="62FB7BFC" w14:textId="77777777" w:rsidR="00813F44" w:rsidRPr="005F09A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Day/Time</w:t>
            </w:r>
          </w:p>
        </w:tc>
        <w:tc>
          <w:tcPr>
            <w:tcW w:w="2732" w:type="dxa"/>
            <w:gridSpan w:val="2"/>
            <w:shd w:val="clear" w:color="auto" w:fill="FFE599" w:themeFill="accent4" w:themeFillTint="66"/>
            <w:vAlign w:val="center"/>
            <w:hideMark/>
          </w:tcPr>
          <w:p w14:paraId="64D05D3E" w14:textId="77777777" w:rsidR="00813F44" w:rsidRPr="005F09A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1 hour ‘other engagement’</w:t>
            </w:r>
          </w:p>
          <w:p w14:paraId="2896068A" w14:textId="77777777" w:rsidR="00813F44" w:rsidRPr="005F09A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Timetable slot allocated</w:t>
            </w:r>
          </w:p>
          <w:p w14:paraId="1E85AF02" w14:textId="77777777" w:rsidR="00813F44" w:rsidRPr="005F09A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32"/>
                <w:szCs w:val="32"/>
                <w:lang w:eastAsia="en-US"/>
              </w:rPr>
            </w:pPr>
            <w:r w:rsidRPr="005F09A4">
              <w:rPr>
                <w:rFonts w:ascii="Arial" w:hAnsi="Arial" w:cs="Arial"/>
                <w:b/>
                <w:bCs/>
                <w:sz w:val="32"/>
                <w:szCs w:val="32"/>
                <w:lang w:eastAsia="en-US"/>
              </w:rPr>
              <w:t>Day/Time</w:t>
            </w:r>
          </w:p>
        </w:tc>
      </w:tr>
      <w:tr w:rsidR="003B0634" w14:paraId="5558E7B7" w14:textId="77777777" w:rsidTr="276F4F17">
        <w:tc>
          <w:tcPr>
            <w:tcW w:w="14667" w:type="dxa"/>
            <w:gridSpan w:val="9"/>
            <w:vAlign w:val="center"/>
          </w:tcPr>
          <w:p w14:paraId="038D0DD9" w14:textId="54EDDED6" w:rsidR="003B0634" w:rsidRPr="00261DBC" w:rsidRDefault="003B0634" w:rsidP="00A816A6">
            <w:pPr>
              <w:pStyle w:val="NormalWeb"/>
              <w:rPr>
                <w:rFonts w:asciiTheme="majorBidi" w:hAnsiTheme="majorBidi" w:cstheme="majorBidi"/>
                <w:b/>
                <w:bCs/>
                <w:sz w:val="32"/>
                <w:szCs w:val="32"/>
                <w:lang w:eastAsia="en-US"/>
              </w:rPr>
            </w:pPr>
            <w:r w:rsidRPr="006201E2">
              <w:rPr>
                <w:rFonts w:asciiTheme="majorBidi" w:hAnsiTheme="majorBidi" w:cstheme="majorBidi"/>
                <w:b/>
                <w:bCs/>
                <w:sz w:val="56"/>
                <w:szCs w:val="56"/>
                <w:lang w:eastAsia="en-US"/>
              </w:rPr>
              <w:t>Year 1</w:t>
            </w:r>
          </w:p>
        </w:tc>
      </w:tr>
      <w:tr w:rsidR="00825946" w14:paraId="5CC5255E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165BCA8D" w14:textId="2863E2D1" w:rsidR="00813F44" w:rsidRPr="00792A31" w:rsidRDefault="00813F44" w:rsidP="002F5DA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A762E9B" w14:textId="5DD6BDC5" w:rsidR="00813F4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02E6D0AC" w14:textId="1E3886E5" w:rsidR="00813F44" w:rsidRPr="00261DBC" w:rsidRDefault="00813F44" w:rsidP="002F5D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3AA7FC6E" w14:textId="435566DF" w:rsidR="00813F44" w:rsidRPr="00792A31" w:rsidRDefault="00A83CFD" w:rsidP="002F5DA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Ali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1234ECF9" w14:textId="137266D6" w:rsidR="00813F44" w:rsidRPr="00792A31" w:rsidRDefault="00243899" w:rsidP="002F5DA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6BDFFA39" w14:textId="2FA7E7EB" w:rsidR="00813F4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0A8F4F34" w14:textId="52F8F888" w:rsidR="00813F4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36DE3710" w14:textId="445383ED" w:rsidR="00813F4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05F32AFF" w14:textId="3184879E" w:rsidR="00813F4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14:paraId="6AC0583B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480B3C21" w14:textId="162FBBEA" w:rsidR="00813F44" w:rsidRPr="00792A31" w:rsidRDefault="00813F44" w:rsidP="002F5DA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20EA9BC" w14:textId="31E9F3B1" w:rsidR="00813F44" w:rsidRPr="00E83CFB" w:rsidRDefault="00813F44" w:rsidP="002F5DAF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79272C8" w14:textId="51B23C20" w:rsidR="00813F44" w:rsidRPr="00261DBC" w:rsidRDefault="00813F44" w:rsidP="002F5D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12FB7C68" w14:textId="3CD747AA" w:rsidR="00813F44" w:rsidRPr="00792A31" w:rsidRDefault="00A83CFD" w:rsidP="002F5DA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67B878F2" w14:textId="3AEE69A0" w:rsidR="00813F44" w:rsidRPr="00792A31" w:rsidRDefault="001852E1" w:rsidP="002F5DA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084A2246" w14:textId="7E6E4776" w:rsidR="00813F4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F119313" w14:textId="77777777" w:rsidR="00813F4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004409DC" w14:textId="77777777" w:rsidR="00813F4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4D3AFB1D" w14:textId="77777777" w:rsidR="00813F44" w:rsidRDefault="00813F44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14:paraId="782466C0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5499FABF" w14:textId="31E524C3" w:rsidR="00813F44" w:rsidRPr="00792A31" w:rsidRDefault="00813F44" w:rsidP="002F5DA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Ali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2355D96" w14:textId="3849A289" w:rsidR="00813F44" w:rsidRPr="00E83CFB" w:rsidRDefault="00813F44" w:rsidP="002F5DAF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4454020F" w14:textId="2B30A1E6" w:rsidR="00813F44" w:rsidRPr="00261DBC" w:rsidRDefault="00813F44" w:rsidP="002F5DAF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G13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50D49980" w14:textId="765F9AE2" w:rsidR="00813F44" w:rsidRPr="00792A31" w:rsidRDefault="00A83CFD" w:rsidP="002F5DA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1EE096EF" w14:textId="02F2E2AB" w:rsidR="00813F44" w:rsidRPr="00792A31" w:rsidRDefault="001852E1" w:rsidP="002F5DAF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65DFC6A0" w14:textId="6726D04A" w:rsidR="00813F44" w:rsidRDefault="170EF8BF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proofErr w:type="spellStart"/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wednesday</w:t>
            </w:r>
            <w:proofErr w:type="spellEnd"/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54D3C569" w14:textId="0143F449" w:rsidR="00813F44" w:rsidRDefault="170EF8BF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12-1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5B492C74" w14:textId="359380AF" w:rsidR="00813F44" w:rsidRDefault="170EF8BF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213B39C8" w14:textId="1D8CC6F0" w:rsidR="00813F44" w:rsidRDefault="170EF8BF" w:rsidP="002F5DAF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3-4pm</w:t>
            </w:r>
          </w:p>
        </w:tc>
      </w:tr>
      <w:tr w:rsidR="00825946" w14:paraId="40F76200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122BC5F0" w14:textId="332539C9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Ali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4554E2C" w14:textId="3E077A11" w:rsidR="00A83CFD" w:rsidRPr="00E83CFB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47A4BA7C" w14:textId="6F2A3833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3113F896" w14:textId="667BD01A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07801A26" w14:textId="1835C524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15931259" w14:textId="41AE046E" w:rsidR="00A83CFD" w:rsidRDefault="48E24238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8E24238">
              <w:rPr>
                <w:rFonts w:ascii="Calibri" w:hAnsi="Calibri" w:cs="Calibri"/>
                <w:sz w:val="22"/>
                <w:szCs w:val="22"/>
                <w:lang w:eastAsia="en-US"/>
              </w:rPr>
              <w:t>Tuesday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46339801" w14:textId="5BC1BF53" w:rsidR="00A83CFD" w:rsidRDefault="170EF8B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3:30-4:30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445B36A1" w14:textId="21A80D34" w:rsidR="00A83CFD" w:rsidRDefault="170EF8B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7A4B9746" w14:textId="06BDBFAD" w:rsidR="00A83CFD" w:rsidRDefault="170EF8B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10-11am</w:t>
            </w:r>
          </w:p>
        </w:tc>
      </w:tr>
      <w:tr w:rsidR="00825946" w14:paraId="07BAAB0B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22DF418A" w14:textId="7A7CEA49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Ali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9E2014E" w14:textId="28E35BD7" w:rsidR="00A83CFD" w:rsidRPr="00E83CFB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1E58F3B1" w14:textId="21494961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G27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2F9F7379" w14:textId="1D7C0A82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F8B6B32" w14:textId="61D8BD7C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5589856C" w14:textId="59B0D88A" w:rsidR="00A83CFD" w:rsidRDefault="170EF8B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proofErr w:type="spellStart"/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friday</w:t>
            </w:r>
            <w:proofErr w:type="spellEnd"/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7D05BF3" w14:textId="39E2A53A" w:rsidR="00A83CFD" w:rsidRDefault="170EF8B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1030-1130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2F643958" w14:textId="7147F268" w:rsidR="00A83CFD" w:rsidRDefault="170EF8B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proofErr w:type="spellStart"/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friday</w:t>
            </w:r>
            <w:proofErr w:type="spellEnd"/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32F8A40F" w14:textId="44652C85" w:rsidR="00A83CFD" w:rsidRDefault="170EF8B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170EF8BF">
              <w:rPr>
                <w:rFonts w:ascii="Calibri" w:hAnsi="Calibri" w:cs="Calibri"/>
                <w:sz w:val="22"/>
                <w:szCs w:val="22"/>
                <w:lang w:eastAsia="en-US"/>
              </w:rPr>
              <w:t>1230-130pm</w:t>
            </w:r>
          </w:p>
        </w:tc>
      </w:tr>
      <w:tr w:rsidR="00825946" w14:paraId="687639D1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0FBFD654" w14:textId="6AD5E67A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D8E18C6" w14:textId="24FE4067" w:rsidR="00A83CFD" w:rsidRPr="00E83CFB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  <w:t>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F594FFA" w14:textId="1792748B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G26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41015CAF" w14:textId="3C8E99A9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73EEEEF" w14:textId="04FE875E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005E00D1" w14:textId="4F1D6F2D" w:rsidR="00A83CFD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315200FB" w14:textId="77777777" w:rsidR="00A83CFD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31FC79B9" w14:textId="77777777" w:rsidR="00A83CFD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3DD67C95" w14:textId="77777777" w:rsidR="00A83CFD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14:paraId="178A5B94" w14:textId="77777777" w:rsidTr="276F4F17">
        <w:tc>
          <w:tcPr>
            <w:tcW w:w="1905" w:type="dxa"/>
            <w:shd w:val="clear" w:color="auto" w:fill="auto"/>
            <w:vAlign w:val="center"/>
          </w:tcPr>
          <w:p w14:paraId="3DF05823" w14:textId="27384359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8720F48" w14:textId="38A392D0" w:rsidR="00A83CFD" w:rsidRPr="003B0634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</w:pPr>
            <w:r w:rsidRPr="003B0634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IY1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AC10B74" w14:textId="77777777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3AE15A3A" w14:textId="525C047D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724F2AEC" w14:textId="77BE0A48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622EA75A" w14:textId="0BF6E032" w:rsidR="00A83CFD" w:rsidRPr="003B0634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32D71F35" w14:textId="6DDF1F11" w:rsidR="00A83CFD" w:rsidRPr="003B0634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10-11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01D5033C" w14:textId="1C8E497B" w:rsidR="00A83CFD" w:rsidRPr="003B0634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63E9B324" w14:textId="7B39330F" w:rsidR="00A83CFD" w:rsidRPr="003B0634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13-14</w:t>
            </w:r>
          </w:p>
        </w:tc>
      </w:tr>
      <w:tr w:rsidR="00825946" w14:paraId="4F33FCDB" w14:textId="77777777" w:rsidTr="276F4F17">
        <w:tc>
          <w:tcPr>
            <w:tcW w:w="1905" w:type="dxa"/>
            <w:shd w:val="clear" w:color="auto" w:fill="auto"/>
            <w:vAlign w:val="center"/>
          </w:tcPr>
          <w:p w14:paraId="31E7EBAC" w14:textId="38E91032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lastRenderedPageBreak/>
              <w:t>Taha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2948F416" w14:textId="7397028B" w:rsidR="00A83CFD" w:rsidRPr="003B0634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</w:pPr>
            <w:r w:rsidRPr="003B0634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IY1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6EC8B838" w14:textId="77777777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G13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25504072" w14:textId="3E565E75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12C511E2" w14:textId="693BD32A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D4BD4FB" w14:textId="6979912A" w:rsidR="00A83CFD" w:rsidRPr="003B0634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proofErr w:type="spellStart"/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Thrusday</w:t>
            </w:r>
            <w:proofErr w:type="spellEnd"/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51367EC5" w14:textId="6EB0B371" w:rsidR="00A83CFD" w:rsidRPr="003B0634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32AA2063" w14:textId="5C4CF955" w:rsidR="00A83CFD" w:rsidRPr="003B0634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43A9411E" w14:textId="7A07BAD8" w:rsidR="00A83CFD" w:rsidRPr="003B0634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14-15</w:t>
            </w:r>
          </w:p>
        </w:tc>
      </w:tr>
      <w:tr w:rsidR="00825946" w14:paraId="411C5B4F" w14:textId="77777777" w:rsidTr="276F4F17">
        <w:tc>
          <w:tcPr>
            <w:tcW w:w="1905" w:type="dxa"/>
            <w:shd w:val="clear" w:color="auto" w:fill="auto"/>
            <w:vAlign w:val="center"/>
          </w:tcPr>
          <w:p w14:paraId="1878390C" w14:textId="31DEBA81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73152E1" w14:textId="10DB8A10" w:rsidR="00A83CFD" w:rsidRPr="003B0634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</w:pPr>
            <w:r w:rsidRPr="003B0634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IY1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1A45738F" w14:textId="77777777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756EE50D" w14:textId="59296B97" w:rsidR="00A83CFD" w:rsidRPr="00792A31" w:rsidRDefault="00836021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A561517" w14:textId="7A0F7641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1373E674" w14:textId="4F41FC94" w:rsidR="00A83CFD" w:rsidRPr="003B0634" w:rsidRDefault="5FD31667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5FD31667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605CB479" w14:textId="742756BE" w:rsidR="00A83CFD" w:rsidRPr="003B0634" w:rsidRDefault="5FD31667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5FD31667">
              <w:rPr>
                <w:rFonts w:ascii="Calibri" w:hAnsi="Calibri" w:cs="Calibri"/>
                <w:sz w:val="22"/>
                <w:szCs w:val="22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5F8478F8" w14:textId="398114EC" w:rsidR="00A83CFD" w:rsidRPr="003B0634" w:rsidRDefault="5FD31667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5FD31667">
              <w:rPr>
                <w:rFonts w:ascii="Calibri" w:hAnsi="Calibri" w:cs="Calibri"/>
                <w:sz w:val="22"/>
                <w:szCs w:val="22"/>
                <w:lang w:eastAsia="en-US"/>
              </w:rPr>
              <w:t xml:space="preserve">Thursday 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7821BB53" w14:textId="6CE4E84D" w:rsidR="00A83CFD" w:rsidRPr="003B0634" w:rsidRDefault="5FD31667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5FD31667">
              <w:rPr>
                <w:rFonts w:ascii="Calibri" w:hAnsi="Calibri" w:cs="Calibri"/>
                <w:sz w:val="22"/>
                <w:szCs w:val="22"/>
                <w:lang w:eastAsia="en-US"/>
              </w:rPr>
              <w:t>15-16</w:t>
            </w:r>
          </w:p>
        </w:tc>
      </w:tr>
      <w:tr w:rsidR="00825946" w14:paraId="45846168" w14:textId="77777777" w:rsidTr="276F4F17">
        <w:tc>
          <w:tcPr>
            <w:tcW w:w="1905" w:type="dxa"/>
            <w:shd w:val="clear" w:color="auto" w:fill="auto"/>
            <w:vAlign w:val="center"/>
          </w:tcPr>
          <w:p w14:paraId="35693B2B" w14:textId="73ED75F7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210FBE95" w14:textId="34B1931D" w:rsidR="00A83CFD" w:rsidRPr="003B0634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</w:pPr>
            <w:r w:rsidRPr="003B0634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IY1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740F2B6C" w14:textId="77777777" w:rsidR="00A83CFD" w:rsidRPr="00164284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16428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0501D183" w14:textId="7B34B64E" w:rsidR="00A83CFD" w:rsidRPr="00792A31" w:rsidRDefault="00836021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1CF4B0F" w14:textId="75776481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787F4853" w14:textId="378AE2D4" w:rsidR="00A83CFD" w:rsidRDefault="008E7D46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Monday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46069C1A" w14:textId="21F6CB70" w:rsidR="00A83CFD" w:rsidRDefault="008E7D46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11-1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069F6658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2C25E9BA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14:paraId="6A28A8C5" w14:textId="77777777" w:rsidTr="276F4F17">
        <w:tc>
          <w:tcPr>
            <w:tcW w:w="1905" w:type="dxa"/>
            <w:shd w:val="clear" w:color="auto" w:fill="auto"/>
            <w:vAlign w:val="center"/>
          </w:tcPr>
          <w:p w14:paraId="306533FB" w14:textId="3F99CF4A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587F721" w14:textId="06FEDB58" w:rsidR="00A83CFD" w:rsidRPr="000207D4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I</w:t>
            </w:r>
            <w:r w:rsidRPr="00E83CFB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Y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C2089C0" w14:textId="77777777" w:rsidR="00A83CFD" w:rsidRPr="00164284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16428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G26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6F369860" w14:textId="0FCA01B7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Kelly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54BCB156" w14:textId="4BCEFB28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47515FA5" w14:textId="4F9CFDAD" w:rsidR="00A83CFD" w:rsidRPr="000207D4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7CF0F11" w14:textId="77777777" w:rsidR="00A83CFD" w:rsidRPr="000207D4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7D81B5A5" w14:textId="77777777" w:rsidR="00A83CFD" w:rsidRPr="000207D4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74227D2A" w14:textId="77777777" w:rsidR="00A83CFD" w:rsidRPr="000207D4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14:paraId="0A024E78" w14:textId="77777777" w:rsidTr="276F4F17">
        <w:tc>
          <w:tcPr>
            <w:tcW w:w="1905" w:type="dxa"/>
            <w:shd w:val="clear" w:color="auto" w:fill="auto"/>
            <w:vAlign w:val="center"/>
          </w:tcPr>
          <w:p w14:paraId="34DF78CA" w14:textId="4D8E2A62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Kelly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C29B472" w14:textId="3814D53D" w:rsidR="00A83CFD" w:rsidRPr="000207D4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40"/>
                <w:szCs w:val="40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 xml:space="preserve">Computing 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I</w:t>
            </w:r>
            <w:r w:rsidRPr="00E83CFB"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Y</w:t>
            </w:r>
            <w:r>
              <w:rPr>
                <w:rFonts w:ascii="Calibri" w:eastAsia="Times New Roman" w:hAnsi="Calibri" w:cs="Calibri"/>
                <w:b/>
                <w:bCs/>
                <w:color w:val="548235"/>
                <w:sz w:val="40"/>
                <w:szCs w:val="40"/>
              </w:rPr>
              <w:t>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66FC7C29" w14:textId="77777777" w:rsidR="00A83CFD" w:rsidRPr="00164284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</w:pPr>
            <w:r w:rsidRPr="00164284">
              <w:rPr>
                <w:rFonts w:asciiTheme="majorBidi" w:hAnsiTheme="majorBidi" w:cstheme="majorBidi"/>
                <w:b/>
                <w:bCs/>
                <w:color w:val="FF0000"/>
                <w:sz w:val="32"/>
                <w:szCs w:val="32"/>
              </w:rPr>
              <w:t>G27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6274DE62" w14:textId="3E587010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Felix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18E20F82" w14:textId="5CDF5BEE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7F342FBF" w14:textId="3DBD0E80" w:rsidR="00A83CFD" w:rsidRPr="000207D4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018A016" w14:textId="77777777" w:rsidR="00A83CFD" w:rsidRPr="000207D4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1BC21C79" w14:textId="77777777" w:rsidR="00A83CFD" w:rsidRPr="000207D4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00CB1571" w14:textId="77777777" w:rsidR="00A83CFD" w:rsidRPr="000207D4" w:rsidRDefault="00A83CFD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</w:p>
        </w:tc>
      </w:tr>
      <w:tr w:rsidR="00825946" w14:paraId="0967085E" w14:textId="77777777" w:rsidTr="276F4F17">
        <w:tc>
          <w:tcPr>
            <w:tcW w:w="1905" w:type="dxa"/>
            <w:shd w:val="clear" w:color="auto" w:fill="auto"/>
            <w:vAlign w:val="center"/>
          </w:tcPr>
          <w:p w14:paraId="2D6A63AC" w14:textId="44CA9FE5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57E7CA6" w14:textId="66B82A5B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B0F0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4080CADD" w14:textId="1094BB91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6AF1BD02" w14:textId="2FD8D8DA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Kelly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691D81A9" w14:textId="0AC27534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7F362F8" w14:textId="6C937572" w:rsidR="00A83CFD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3F288009" w14:textId="4A02875E" w:rsidR="00A83CFD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10-11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0FC4BF1A" w14:textId="5F5BEF36" w:rsidR="00A83CFD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09E3F628" w14:textId="368F4FAF" w:rsidR="00A83CFD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13-14</w:t>
            </w:r>
          </w:p>
        </w:tc>
      </w:tr>
      <w:tr w:rsidR="00825946" w14:paraId="128C16E1" w14:textId="77777777" w:rsidTr="276F4F17">
        <w:tc>
          <w:tcPr>
            <w:tcW w:w="1905" w:type="dxa"/>
            <w:shd w:val="clear" w:color="auto" w:fill="auto"/>
            <w:vAlign w:val="center"/>
          </w:tcPr>
          <w:p w14:paraId="019FF574" w14:textId="01DB7F34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0980C20" w14:textId="04A37AFC" w:rsidR="00A83CFD" w:rsidRPr="00E83CFB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B0F0"/>
                <w:sz w:val="32"/>
                <w:szCs w:val="32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B0F0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14160F2E" w14:textId="08D2F831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G13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728B9BCD" w14:textId="435C9950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59AF819A" w14:textId="61DD711E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D5117C7" w14:textId="6EC9A515" w:rsidR="00A83CFD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B09EC63" w14:textId="03958512" w:rsidR="00A83CFD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66BE4331" w14:textId="0B3A5BB9" w:rsidR="00A83CFD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2C24959B" w14:textId="161A9D2A" w:rsidR="00A83CFD" w:rsidRDefault="43C960FF" w:rsidP="00A83CFD">
            <w:pPr>
              <w:pStyle w:val="NormalWeb"/>
              <w:jc w:val="center"/>
              <w:rPr>
                <w:rFonts w:ascii="Calibri" w:hAnsi="Calibri" w:cs="Calibri"/>
                <w:sz w:val="22"/>
                <w:szCs w:val="22"/>
                <w:lang w:eastAsia="en-US"/>
              </w:rPr>
            </w:pPr>
            <w:r w:rsidRPr="43C960FF">
              <w:rPr>
                <w:rFonts w:ascii="Calibri" w:hAnsi="Calibri" w:cs="Calibri"/>
                <w:sz w:val="22"/>
                <w:szCs w:val="22"/>
                <w:lang w:eastAsia="en-US"/>
              </w:rPr>
              <w:t>14-15</w:t>
            </w:r>
          </w:p>
        </w:tc>
      </w:tr>
      <w:tr w:rsidR="00825946" w14:paraId="46DFACD9" w14:textId="77777777" w:rsidTr="276F4F17">
        <w:tc>
          <w:tcPr>
            <w:tcW w:w="1905" w:type="dxa"/>
            <w:shd w:val="clear" w:color="auto" w:fill="auto"/>
            <w:vAlign w:val="center"/>
          </w:tcPr>
          <w:p w14:paraId="5EF15750" w14:textId="71E6BE9B" w:rsidR="00A83CFD" w:rsidRPr="003B1FA9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6BAF847B" w14:textId="115A72D3" w:rsidR="00A83CFD" w:rsidRPr="003B1FA9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="Calibri" w:eastAsia="Times New Roman" w:hAnsi="Calibri" w:cs="Calibri"/>
                <w:b/>
                <w:bCs/>
                <w:color w:val="E7E6E6" w:themeColor="background2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477A5C84" w14:textId="478F52FC" w:rsidR="00A83CFD" w:rsidRPr="003B1FA9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  <w:t>G14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260834A8" w14:textId="753145F3" w:rsidR="00A83CFD" w:rsidRPr="003B1FA9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  <w:r w:rsidRPr="003B1FA9"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  <w:t>Kelly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1B3C15EA" w14:textId="215A94C6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3C3C1B48" w14:textId="00461263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68EF5F23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4221B495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22197D11" w14:textId="3CBF47A1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14:paraId="1766C1EA" w14:textId="77777777" w:rsidTr="276F4F17">
        <w:tc>
          <w:tcPr>
            <w:tcW w:w="1905" w:type="dxa"/>
            <w:shd w:val="clear" w:color="auto" w:fill="auto"/>
            <w:vAlign w:val="center"/>
          </w:tcPr>
          <w:p w14:paraId="098B259E" w14:textId="3C2B45C2" w:rsidR="00A83CFD" w:rsidRPr="003B1FA9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3A2ECB6E" w14:textId="4F0E45B3" w:rsidR="00A83CFD" w:rsidRPr="003B1FA9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="Calibri" w:eastAsia="Times New Roman" w:hAnsi="Calibri" w:cs="Calibri"/>
                <w:b/>
                <w:bCs/>
                <w:color w:val="E7E6E6" w:themeColor="background2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03F1B2C" w14:textId="3AB0C8C3" w:rsidR="00A83CFD" w:rsidRPr="003B1FA9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  <w:t>G26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2FF3256C" w14:textId="7E5573FC" w:rsidR="00A83CFD" w:rsidRPr="003B1FA9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  <w:r w:rsidRPr="003B1FA9"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566392F3" w14:textId="2B0A26C7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00022328" w14:textId="0EAB22D2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6D0B6389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68F66CD7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50BA5549" w14:textId="19367C80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14:paraId="180F45F0" w14:textId="77777777" w:rsidTr="276F4F17">
        <w:tc>
          <w:tcPr>
            <w:tcW w:w="1905" w:type="dxa"/>
            <w:shd w:val="clear" w:color="auto" w:fill="auto"/>
            <w:vAlign w:val="center"/>
          </w:tcPr>
          <w:p w14:paraId="56FCF4A3" w14:textId="631FEA48" w:rsidR="00A83CFD" w:rsidRPr="003B1FA9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</w:p>
        </w:tc>
        <w:tc>
          <w:tcPr>
            <w:tcW w:w="2405" w:type="dxa"/>
            <w:shd w:val="clear" w:color="auto" w:fill="auto"/>
            <w:vAlign w:val="center"/>
          </w:tcPr>
          <w:p w14:paraId="414200B6" w14:textId="7194B1E0" w:rsidR="00A83CFD" w:rsidRPr="003B1FA9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="Calibri" w:eastAsia="Times New Roman" w:hAnsi="Calibri" w:cs="Calibri"/>
                <w:b/>
                <w:bCs/>
                <w:color w:val="E7E6E6" w:themeColor="background2"/>
                <w:sz w:val="32"/>
                <w:szCs w:val="32"/>
              </w:rPr>
              <w:t>Hardware and Networks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1C220FD9" w14:textId="18B80050" w:rsidR="00A83CFD" w:rsidRPr="003B1FA9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</w:pPr>
            <w:r w:rsidRPr="003B1FA9">
              <w:rPr>
                <w:rFonts w:asciiTheme="majorBidi" w:hAnsiTheme="majorBidi" w:cstheme="majorBidi"/>
                <w:b/>
                <w:bCs/>
                <w:color w:val="E7E6E6" w:themeColor="background2"/>
                <w:sz w:val="32"/>
                <w:szCs w:val="32"/>
              </w:rPr>
              <w:t>G27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4703F2B1" w14:textId="5A6FFD3A" w:rsidR="00A83CFD" w:rsidRPr="003B1FA9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</w:pPr>
            <w:r w:rsidRPr="003B1FA9">
              <w:rPr>
                <w:rFonts w:asciiTheme="majorBidi" w:hAnsiTheme="majorBidi" w:cstheme="majorBidi"/>
                <w:color w:val="E7E6E6" w:themeColor="background2"/>
                <w:sz w:val="36"/>
                <w:szCs w:val="36"/>
                <w:lang w:eastAsia="en-US"/>
              </w:rPr>
              <w:t>Felix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B7A70A8" w14:textId="3F7E78A2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61C6C77B" w14:textId="7BA31C1D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21DF96BF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19A6E7CB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33171862" w14:textId="6364011C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14:paraId="07128CAC" w14:textId="77777777" w:rsidTr="276F4F17">
        <w:tc>
          <w:tcPr>
            <w:tcW w:w="1905" w:type="dxa"/>
            <w:shd w:val="clear" w:color="auto" w:fill="auto"/>
            <w:vAlign w:val="center"/>
          </w:tcPr>
          <w:p w14:paraId="0C124AF8" w14:textId="58006B19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4D2B767" w14:textId="326698A0" w:rsidR="00A83CFD" w:rsidRPr="00E83CFB" w:rsidRDefault="00A83CFD" w:rsidP="00A83CFD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B0F0"/>
                <w:sz w:val="32"/>
                <w:szCs w:val="32"/>
              </w:rPr>
            </w:pPr>
            <w:r w:rsidRPr="00735BDA">
              <w:rPr>
                <w:rFonts w:ascii="Calibri" w:eastAsia="Times New Roman" w:hAnsi="Calibri" w:cs="Calibri"/>
                <w:b/>
                <w:bCs/>
                <w:color w:val="00B050"/>
                <w:sz w:val="32"/>
                <w:szCs w:val="32"/>
              </w:rPr>
              <w:t>Software Design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12D2C3CF" w14:textId="67EAC28D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45198558" w14:textId="7713E2C2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Felix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BCD9150" w14:textId="43BAB5D9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3AAEAA6D" w14:textId="246B8CDC" w:rsidR="00A83CFD" w:rsidRDefault="008E7D46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59CCE359" w14:textId="76855644" w:rsidR="00A83CFD" w:rsidRDefault="008E7D46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11-1</w:t>
            </w:r>
            <w:bookmarkStart w:id="0" w:name="_GoBack"/>
            <w:bookmarkEnd w:id="0"/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243ABFAD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7CD80A5D" w14:textId="77777777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14:paraId="60769B56" w14:textId="77777777" w:rsidTr="276F4F17">
        <w:tc>
          <w:tcPr>
            <w:tcW w:w="1905" w:type="dxa"/>
            <w:shd w:val="clear" w:color="auto" w:fill="auto"/>
            <w:vAlign w:val="center"/>
          </w:tcPr>
          <w:p w14:paraId="6484A876" w14:textId="66337D2F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  <w:proofErr w:type="spellEnd"/>
          </w:p>
        </w:tc>
        <w:tc>
          <w:tcPr>
            <w:tcW w:w="2405" w:type="dxa"/>
            <w:shd w:val="clear" w:color="auto" w:fill="auto"/>
            <w:vAlign w:val="center"/>
          </w:tcPr>
          <w:p w14:paraId="503F9174" w14:textId="423DD108" w:rsidR="00A83CFD" w:rsidRDefault="00A83CFD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Electro-mechanical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1BC0022" w14:textId="6CC6B9EC" w:rsidR="00A83CFD" w:rsidRPr="00261DBC" w:rsidRDefault="00A83CFD" w:rsidP="00A83CFD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7622EBE4" w14:textId="31402AF7" w:rsidR="00A83CFD" w:rsidRPr="00792A31" w:rsidRDefault="00792A31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089BD265" w14:textId="2135A7BD" w:rsidR="00A83CFD" w:rsidRPr="00792A31" w:rsidRDefault="00A83CFD" w:rsidP="00A83CFD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145DEEE6" w14:textId="2E7BA5D0" w:rsidR="00A83CFD" w:rsidRDefault="00F16E38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Tuesday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72A29929" w14:textId="682CC012" w:rsidR="00A83CFD" w:rsidRDefault="00F16E38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62DAAF28" w14:textId="66F67476" w:rsidR="00A83CFD" w:rsidRDefault="00F16E38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Tuesday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7A7E75B5" w14:textId="49C52AAE" w:rsidR="00A83CFD" w:rsidRDefault="00F16E38" w:rsidP="00A83CFD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11:00</w:t>
            </w:r>
          </w:p>
        </w:tc>
      </w:tr>
      <w:tr w:rsidR="00825946" w14:paraId="28FA653F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2E4493BD" w14:textId="5C32BC9E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color w:val="D0CECE" w:themeColor="background2" w:themeShade="E6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color w:val="D0CECE" w:themeColor="background2" w:themeShade="E6"/>
                <w:sz w:val="36"/>
                <w:szCs w:val="36"/>
                <w:lang w:eastAsia="en-US"/>
              </w:rPr>
              <w:lastRenderedPageBreak/>
              <w:t>N/A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17E48E68" w14:textId="680E4568" w:rsidR="000832BC" w:rsidRPr="00792A31" w:rsidRDefault="00792A31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="Calibri" w:eastAsia="Times New Roman" w:hAnsi="Calibri" w:cs="Calibri"/>
                <w:b/>
                <w:bCs/>
                <w:color w:val="D0CECE" w:themeColor="background2" w:themeShade="E6"/>
              </w:rPr>
              <w:t>Engineering Communication</w:t>
            </w:r>
            <w:r w:rsidR="000832BC" w:rsidRPr="00792A31">
              <w:rPr>
                <w:rFonts w:ascii="Calibri" w:eastAsia="Times New Roman" w:hAnsi="Calibri" w:cs="Calibri"/>
                <w:b/>
                <w:bCs/>
                <w:color w:val="D0CECE" w:themeColor="background2" w:themeShade="E6"/>
              </w:rPr>
              <w:t xml:space="preserve"> and Materials (ECM)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637EFF8" w14:textId="3FBE2AE7" w:rsidR="000832BC" w:rsidRPr="00792A31" w:rsidRDefault="000832BC" w:rsidP="000832BC">
            <w:pPr>
              <w:jc w:val="center"/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36A7B65B" w14:textId="491F7A75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6B7FA859" w14:textId="00EAA4C5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1AFDBBD0" w14:textId="43B3A6E1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31ACF51" w14:textId="5E15CDD1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0690051C" w14:textId="0585C117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5E20BCDD" w14:textId="14BB9689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</w:tr>
      <w:tr w:rsidR="00825946" w14:paraId="1319EFDD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7B3EF594" w14:textId="6ED1BE34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color w:val="D0CECE" w:themeColor="background2" w:themeShade="E6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color w:val="D0CECE" w:themeColor="background2" w:themeShade="E6"/>
                <w:sz w:val="36"/>
                <w:szCs w:val="36"/>
                <w:lang w:eastAsia="en-US"/>
              </w:rPr>
              <w:t>N/A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9603497" w14:textId="18695701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="Calibri" w:eastAsia="Times New Roman" w:hAnsi="Calibri" w:cs="Calibri"/>
                <w:b/>
                <w:bCs/>
                <w:color w:val="D0CECE" w:themeColor="background2" w:themeShade="E6"/>
                <w:sz w:val="28"/>
                <w:szCs w:val="28"/>
              </w:rPr>
              <w:t>Electrical Principles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ACE4837" w14:textId="41D9A957" w:rsidR="000832BC" w:rsidRPr="00792A31" w:rsidRDefault="000832BC" w:rsidP="000832BC">
            <w:pPr>
              <w:jc w:val="center"/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75B136F9" w14:textId="56425422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05F26C24" w14:textId="49A27AE9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16B54B23" w14:textId="5AA84B2F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4410396F" w14:textId="055931EE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3D78283F" w14:textId="49DD217F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45ACD952" w14:textId="7B8AB3D9" w:rsidR="000832BC" w:rsidRPr="00792A31" w:rsidRDefault="000832BC" w:rsidP="000832BC">
            <w:pPr>
              <w:pStyle w:val="NormalWeb"/>
              <w:jc w:val="center"/>
              <w:rPr>
                <w:rFonts w:ascii="Arial" w:hAnsi="Arial" w:cs="Arial"/>
                <w:color w:val="D0CECE" w:themeColor="background2" w:themeShade="E6"/>
                <w:sz w:val="28"/>
                <w:szCs w:val="28"/>
                <w:lang w:eastAsia="en-US"/>
              </w:rPr>
            </w:pPr>
            <w:r w:rsidRPr="00792A31">
              <w:rPr>
                <w:rFonts w:asciiTheme="majorBidi" w:hAnsiTheme="majorBidi" w:cstheme="majorBidi"/>
                <w:b/>
                <w:bCs/>
                <w:color w:val="D0CECE" w:themeColor="background2" w:themeShade="E6"/>
                <w:sz w:val="32"/>
                <w:szCs w:val="32"/>
              </w:rPr>
              <w:t>N/A</w:t>
            </w:r>
          </w:p>
        </w:tc>
      </w:tr>
      <w:tr w:rsidR="00825946" w14:paraId="36A85265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192D979E" w14:textId="0DBA66E7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51E53C8" w14:textId="52AAA63B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</w:rPr>
              <w:t>Professional Engineerin</w:t>
            </w:r>
            <w:r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</w:rPr>
              <w:t>g</w:t>
            </w:r>
            <w:r w:rsidRPr="00E83CFB"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</w:rPr>
              <w:t xml:space="preserve"> (PE)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7780C8CA" w14:textId="75D2F11E" w:rsidR="000832BC" w:rsidRPr="00261DBC" w:rsidRDefault="000832BC" w:rsidP="000832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0375A653" w14:textId="16BCEBBD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1D23684B" w14:textId="47860F3B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2A3E2DF" w14:textId="4A2589C7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044357A9" w14:textId="77777777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2686AF49" w14:textId="77777777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17FF4289" w14:textId="77777777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14:paraId="115DF8D2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405627FC" w14:textId="67272284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4448C038" w14:textId="0262DB43" w:rsidR="000832BC" w:rsidRPr="00E83CFB" w:rsidRDefault="000832BC" w:rsidP="000832BC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</w:rPr>
              <w:t>Professional Engineerin</w:t>
            </w:r>
            <w:r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</w:rPr>
              <w:t>g</w:t>
            </w:r>
            <w:r w:rsidRPr="00E83CFB">
              <w:rPr>
                <w:rFonts w:ascii="Calibri" w:eastAsia="Times New Roman" w:hAnsi="Calibri" w:cs="Calibri"/>
                <w:b/>
                <w:bCs/>
                <w:color w:val="7030A0"/>
                <w:sz w:val="32"/>
                <w:szCs w:val="32"/>
              </w:rPr>
              <w:t xml:space="preserve"> (PE)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602FDBC" w14:textId="12FA9D68" w:rsidR="000832BC" w:rsidRPr="00261DBC" w:rsidRDefault="000832BC" w:rsidP="000832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2EF758F2" w14:textId="1F82B7BD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03E7F3CA" w14:textId="3CE20FD4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BCCE386" w14:textId="6A1A0969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6E41576E" w14:textId="77777777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5BC4094D" w14:textId="77777777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0AA5B002" w14:textId="366F4E99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14:paraId="3B874B64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64543761" w14:textId="24B8C93F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DDD736F" w14:textId="305749C5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Mathematics 02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03A23215" w14:textId="61840439" w:rsidR="000832BC" w:rsidRPr="00261DBC" w:rsidRDefault="000832BC" w:rsidP="000832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4E5D738A" w14:textId="40361D38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292FF1A5" w14:textId="588CD7AD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0068116C" w14:textId="1E2915A4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3370FBC8" w14:textId="77777777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1077ED32" w14:textId="77777777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63D3483E" w14:textId="77777777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825946" w14:paraId="0D071887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603C6CE9" w14:textId="0886CCE6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92B0283" w14:textId="5D49ACD6" w:rsidR="000832BC" w:rsidRPr="00E83CFB" w:rsidRDefault="000832BC" w:rsidP="000832BC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C00000"/>
                <w:sz w:val="28"/>
                <w:szCs w:val="28"/>
              </w:rPr>
              <w:t>Mathematics 02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20C033A" w14:textId="20608BC5" w:rsidR="000832BC" w:rsidRPr="00261DBC" w:rsidRDefault="000832BC" w:rsidP="000832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641BA00C" w14:textId="51427C01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2FFA135C" w14:textId="4F8C128A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Ella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31E4A548" w14:textId="09680FF8" w:rsidR="000832BC" w:rsidRDefault="2DACD666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2DACD666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2BA59380" w14:textId="24D72A99" w:rsidR="000832BC" w:rsidRDefault="2DACD666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2DACD666">
              <w:rPr>
                <w:rFonts w:ascii="Arial" w:hAnsi="Arial" w:cs="Arial"/>
                <w:sz w:val="28"/>
                <w:szCs w:val="28"/>
                <w:lang w:eastAsia="en-US"/>
              </w:rPr>
              <w:t>9am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0A184EE6" w14:textId="7BDFCFE5" w:rsidR="000832BC" w:rsidRDefault="2DACD666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2DACD666">
              <w:rPr>
                <w:rFonts w:ascii="Arial" w:hAnsi="Arial" w:cs="Arial"/>
                <w:sz w:val="28"/>
                <w:szCs w:val="28"/>
                <w:lang w:eastAsia="en-US"/>
              </w:rPr>
              <w:t>Tuesday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61978646" w14:textId="5CE4CE3F" w:rsidR="000832BC" w:rsidRDefault="2DACD666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2DACD666">
              <w:rPr>
                <w:rFonts w:ascii="Arial" w:hAnsi="Arial" w:cs="Arial"/>
                <w:sz w:val="28"/>
                <w:szCs w:val="28"/>
                <w:lang w:eastAsia="en-US"/>
              </w:rPr>
              <w:t>2pm</w:t>
            </w:r>
          </w:p>
        </w:tc>
      </w:tr>
      <w:tr w:rsidR="00825946" w14:paraId="3C8D70AA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53230F4A" w14:textId="527D274A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30E799B" w14:textId="1FB5D74C" w:rsidR="000832BC" w:rsidRDefault="000832BC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0335C1">
              <w:rPr>
                <w:rFonts w:ascii="Calibri" w:eastAsia="Times New Roman" w:hAnsi="Calibri" w:cs="Calibri"/>
                <w:b/>
                <w:bCs/>
                <w:color w:val="4472C4" w:themeColor="accent5"/>
                <w:sz w:val="28"/>
                <w:szCs w:val="28"/>
              </w:rPr>
              <w:t>Electronics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D5BDC1D" w14:textId="12A6DB30" w:rsidR="000832BC" w:rsidRPr="00261DBC" w:rsidRDefault="000832BC" w:rsidP="000832BC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4BBC165C" w14:textId="5C4A73C1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4E486B5A" w14:textId="509D762C" w:rsidR="000832BC" w:rsidRPr="00792A31" w:rsidRDefault="000832BC" w:rsidP="000832BC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0C4D5399" w14:textId="1371E16B" w:rsidR="00D2608A" w:rsidRPr="00825946" w:rsidRDefault="00D2608A" w:rsidP="00D2608A">
            <w:pPr>
              <w:pStyle w:val="NormalWeb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  <w:p w14:paraId="28183635" w14:textId="70D087CB" w:rsidR="000832BC" w:rsidRDefault="00825946" w:rsidP="00825946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 xml:space="preserve">Thursdays 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43E4486D" w14:textId="2B3F9DDC" w:rsidR="000832BC" w:rsidRDefault="00D2608A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9am</w:t>
            </w:r>
            <w:r>
              <w:rPr>
                <w:rFonts w:ascii="Arial" w:hAnsi="Arial" w:cs="Arial"/>
                <w:sz w:val="28"/>
                <w:szCs w:val="28"/>
                <w:lang w:eastAsia="en-US"/>
              </w:rPr>
              <w:t>-10am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27BB47C7" w14:textId="56ADCF4D" w:rsidR="000832BC" w:rsidRDefault="00E96A5A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Thursdays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56BD7063" w14:textId="3E37BE2B" w:rsidR="000832BC" w:rsidRDefault="00D2608A" w:rsidP="000832BC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10am-</w:t>
            </w: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11am.</w:t>
            </w:r>
          </w:p>
        </w:tc>
      </w:tr>
      <w:tr w:rsidR="00D2608A" w14:paraId="3A7652AA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4F84CEC3" w14:textId="22E60520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4FCE861" w14:textId="6D5F6587" w:rsidR="00D2608A" w:rsidRPr="000335C1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4472C4" w:themeColor="accent5"/>
                <w:sz w:val="28"/>
                <w:szCs w:val="28"/>
              </w:rPr>
            </w:pPr>
            <w:r w:rsidRPr="000335C1">
              <w:rPr>
                <w:rFonts w:ascii="Calibri" w:eastAsia="Times New Roman" w:hAnsi="Calibri" w:cs="Calibri"/>
                <w:b/>
                <w:bCs/>
                <w:color w:val="4472C4" w:themeColor="accent5"/>
                <w:sz w:val="28"/>
                <w:szCs w:val="28"/>
              </w:rPr>
              <w:t>Electronics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656BAD66" w14:textId="2EDE6372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6EE80BED" w14:textId="0311C44A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571E7630" w14:textId="43CB664D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46A8E947" w14:textId="12E185A3" w:rsidR="00D2608A" w:rsidRDefault="00E96A5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Tuesdays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590A1A77" w14:textId="7C351593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9am</w:t>
            </w:r>
            <w:r>
              <w:rPr>
                <w:rFonts w:ascii="Arial" w:hAnsi="Arial" w:cs="Arial"/>
                <w:sz w:val="28"/>
                <w:szCs w:val="28"/>
                <w:lang w:eastAsia="en-US"/>
              </w:rPr>
              <w:t>-10am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73A6209E" w14:textId="1B89A8FB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Tuesdays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473E41FD" w14:textId="0B247356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10am-</w:t>
            </w:r>
            <w:r w:rsidRPr="00825946">
              <w:rPr>
                <w:rFonts w:ascii="Arial" w:hAnsi="Arial" w:cs="Arial"/>
                <w:sz w:val="28"/>
                <w:szCs w:val="28"/>
                <w:lang w:eastAsia="en-US"/>
              </w:rPr>
              <w:t>11am.</w:t>
            </w:r>
          </w:p>
        </w:tc>
      </w:tr>
      <w:tr w:rsidR="00D2608A" w14:paraId="540B2AE7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10A5F6C5" w14:textId="7453B41B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  <w:proofErr w:type="spellEnd"/>
          </w:p>
        </w:tc>
        <w:tc>
          <w:tcPr>
            <w:tcW w:w="2405" w:type="dxa"/>
            <w:shd w:val="clear" w:color="auto" w:fill="auto"/>
            <w:vAlign w:val="center"/>
          </w:tcPr>
          <w:p w14:paraId="49F8AF8B" w14:textId="1E113216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Mechanical Science (MS)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64734860" w14:textId="6CC1C482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61B4E66C" w14:textId="5F5F90CC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8D1B149" w14:textId="600497B7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35AC85C2" w14:textId="5FA42FFC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3694391F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6F602556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56855498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378C6FF8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5A3EF012" w14:textId="6D2A63AA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B8CD4E1" w14:textId="14BB47AB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E83CFB">
              <w:rPr>
                <w:rFonts w:ascii="Calibri" w:eastAsia="Times New Roman" w:hAnsi="Calibri" w:cs="Calibri"/>
                <w:b/>
                <w:bCs/>
                <w:color w:val="000000"/>
              </w:rPr>
              <w:t>Manufacturing Technology and Workshop Appreciation (MTWA)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24CF9C9F" w14:textId="51D0B30A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G2, G15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5226BF3B" w14:textId="57112998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6E73CF3" w14:textId="418A6E7C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4BB85448" w14:textId="713FC7F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798623CC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2A183A8D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7E8B0D5C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2F278FEA" w14:textId="77777777" w:rsidTr="276F4F17">
        <w:tc>
          <w:tcPr>
            <w:tcW w:w="14667" w:type="dxa"/>
            <w:gridSpan w:val="9"/>
            <w:shd w:val="clear" w:color="auto" w:fill="FFFFFF" w:themeFill="background1"/>
            <w:vAlign w:val="center"/>
          </w:tcPr>
          <w:p w14:paraId="4B5C4DF5" w14:textId="4549079C" w:rsidR="00D2608A" w:rsidRPr="004930F3" w:rsidRDefault="00D2608A" w:rsidP="00D2608A">
            <w:pPr>
              <w:pStyle w:val="NormalWeb"/>
              <w:rPr>
                <w:rFonts w:asciiTheme="majorBidi" w:hAnsiTheme="majorBidi" w:cstheme="majorBidi"/>
                <w:b/>
                <w:bCs/>
                <w:sz w:val="48"/>
                <w:szCs w:val="48"/>
                <w:lang w:eastAsia="en-US"/>
              </w:rPr>
            </w:pPr>
            <w:r w:rsidRPr="004930F3">
              <w:rPr>
                <w:rFonts w:asciiTheme="majorBidi" w:hAnsiTheme="majorBidi" w:cstheme="majorBidi"/>
                <w:b/>
                <w:bCs/>
                <w:sz w:val="48"/>
                <w:szCs w:val="48"/>
                <w:lang w:eastAsia="en-US"/>
              </w:rPr>
              <w:t>Foundation</w:t>
            </w:r>
          </w:p>
        </w:tc>
      </w:tr>
      <w:tr w:rsidR="00D2608A" w14:paraId="1F6D9C98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04AD221B" w14:textId="6116FCBE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  <w:proofErr w:type="spellEnd"/>
          </w:p>
        </w:tc>
        <w:tc>
          <w:tcPr>
            <w:tcW w:w="2405" w:type="dxa"/>
            <w:shd w:val="clear" w:color="auto" w:fill="auto"/>
            <w:vAlign w:val="center"/>
          </w:tcPr>
          <w:p w14:paraId="01022773" w14:textId="3E986D0A" w:rsidR="00D2608A" w:rsidRPr="00E83CFB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305496"/>
                <w:sz w:val="28"/>
                <w:szCs w:val="28"/>
              </w:rPr>
              <w:t>Pure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4AB01EC0" w14:textId="1E66D6F3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G23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6E3B54D6" w14:textId="0F63A9E4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762C4E2D" w14:textId="5735A6DC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61987986" w14:textId="3E482565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317B03D0" w14:textId="1A7D5248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574E1F3F" w14:textId="6FA54CF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6B11A82C" w14:textId="7C56CAB3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</w:tr>
      <w:tr w:rsidR="00D2608A" w14:paraId="4B950618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02970FEB" w14:textId="6E45367A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  <w:proofErr w:type="spellEnd"/>
          </w:p>
        </w:tc>
        <w:tc>
          <w:tcPr>
            <w:tcW w:w="2405" w:type="dxa"/>
            <w:shd w:val="clear" w:color="auto" w:fill="auto"/>
            <w:vAlign w:val="center"/>
          </w:tcPr>
          <w:p w14:paraId="784A5C92" w14:textId="4829F2D9" w:rsidR="00D2608A" w:rsidRPr="00DB77D6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28"/>
                <w:szCs w:val="28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305496"/>
                <w:sz w:val="28"/>
                <w:szCs w:val="28"/>
              </w:rPr>
              <w:t>Pure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7CE41B4" w14:textId="0C563FC2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3729F7A9" w14:textId="508145DC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0F1EAF4F" w14:textId="404F29BA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1EBB801E" w14:textId="47136772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A2EBDB1" w14:textId="689C710C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0E2FEB06" w14:textId="61E60AFD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5F57EFBD" w14:textId="13DBCD51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</w:tr>
      <w:tr w:rsidR="00D2608A" w14:paraId="43FA2378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166302FF" w14:textId="45837FE7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Nurudeen</w:t>
            </w:r>
            <w:proofErr w:type="spellEnd"/>
          </w:p>
        </w:tc>
        <w:tc>
          <w:tcPr>
            <w:tcW w:w="2405" w:type="dxa"/>
            <w:shd w:val="clear" w:color="auto" w:fill="auto"/>
            <w:vAlign w:val="center"/>
          </w:tcPr>
          <w:p w14:paraId="6F769EA4" w14:textId="79A075E4" w:rsidR="00D2608A" w:rsidRPr="00DB77D6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305496"/>
                <w:sz w:val="28"/>
                <w:szCs w:val="28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305496"/>
                <w:sz w:val="28"/>
                <w:szCs w:val="28"/>
              </w:rPr>
              <w:t>Pure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4B0E7A6" w14:textId="1B19728C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7F0FE3EC" w14:textId="66EC36F8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21CC7646" w14:textId="38009C50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01B39EB4" w14:textId="752C8A77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62DC193C" w14:textId="547463F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30C0F555" w14:textId="7E88A3BD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759082E3" w14:textId="6A7C1C98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>
              <w:rPr>
                <w:rFonts w:ascii="Arial" w:hAnsi="Arial" w:cs="Arial"/>
                <w:sz w:val="28"/>
                <w:szCs w:val="28"/>
                <w:lang w:eastAsia="en-US"/>
              </w:rPr>
              <w:t>10:00</w:t>
            </w:r>
          </w:p>
        </w:tc>
      </w:tr>
      <w:tr w:rsidR="00D2608A" w14:paraId="09750721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35465403" w14:textId="247FD36F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611D798" w14:textId="789BF59E" w:rsidR="00D2608A" w:rsidRPr="00E83CFB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C65911"/>
                <w:sz w:val="28"/>
                <w:szCs w:val="28"/>
              </w:rPr>
              <w:t>Core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588E09F" w14:textId="3332A0D3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G22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03C75B16" w14:textId="488C6003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  <w:proofErr w:type="spellEnd"/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073CC04" w14:textId="6D207C86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7F1E1E02" w14:textId="071F1E3E" w:rsidR="00D2608A" w:rsidRPr="00792A31" w:rsidRDefault="08729128" w:rsidP="276F4F17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8729128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Friday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4172224C" w14:textId="4FC8FBE8" w:rsidR="00D2608A" w:rsidRDefault="70F2F4F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70F2F4F7">
              <w:rPr>
                <w:rFonts w:ascii="Arial" w:hAnsi="Arial" w:cs="Arial"/>
                <w:sz w:val="28"/>
                <w:szCs w:val="28"/>
                <w:lang w:eastAsia="en-US"/>
              </w:rPr>
              <w:t>9</w:t>
            </w:r>
            <w:r w:rsidR="25199C88" w:rsidRPr="25199C88">
              <w:rPr>
                <w:rFonts w:ascii="Arial" w:hAnsi="Arial" w:cs="Arial"/>
                <w:sz w:val="28"/>
                <w:szCs w:val="28"/>
                <w:lang w:eastAsia="en-US"/>
              </w:rPr>
              <w:t>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529A82EB" w14:textId="7C15B388" w:rsidR="00D2608A" w:rsidRDefault="08729128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8729128">
              <w:rPr>
                <w:rFonts w:ascii="Arial" w:hAnsi="Arial" w:cs="Arial"/>
                <w:sz w:val="28"/>
                <w:szCs w:val="28"/>
                <w:lang w:eastAsia="en-US"/>
              </w:rPr>
              <w:t>Friday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0C9D4BE3" w14:textId="2A6D9B16" w:rsidR="00D2608A" w:rsidRDefault="70F2F4F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70F2F4F7">
              <w:rPr>
                <w:rFonts w:ascii="Arial" w:hAnsi="Arial" w:cs="Arial"/>
                <w:sz w:val="28"/>
                <w:szCs w:val="28"/>
                <w:lang w:eastAsia="en-US"/>
              </w:rPr>
              <w:t>10</w:t>
            </w:r>
            <w:r w:rsidR="25199C88" w:rsidRPr="25199C88">
              <w:rPr>
                <w:rFonts w:ascii="Arial" w:hAnsi="Arial" w:cs="Arial"/>
                <w:sz w:val="28"/>
                <w:szCs w:val="28"/>
                <w:lang w:eastAsia="en-US"/>
              </w:rPr>
              <w:t>:00</w:t>
            </w:r>
          </w:p>
        </w:tc>
      </w:tr>
      <w:tr w:rsidR="00D2608A" w14:paraId="734BD486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00CAA441" w14:textId="16CDD839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lastRenderedPageBreak/>
              <w:t>Shrawasti</w:t>
            </w:r>
            <w:proofErr w:type="spellEnd"/>
          </w:p>
        </w:tc>
        <w:tc>
          <w:tcPr>
            <w:tcW w:w="2405" w:type="dxa"/>
            <w:shd w:val="clear" w:color="auto" w:fill="auto"/>
            <w:vAlign w:val="center"/>
          </w:tcPr>
          <w:p w14:paraId="790C0BFB" w14:textId="7A5F5AA2" w:rsidR="00D2608A" w:rsidRPr="00DB77D6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C65911"/>
                <w:sz w:val="28"/>
                <w:szCs w:val="28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C65911"/>
                <w:sz w:val="28"/>
                <w:szCs w:val="28"/>
              </w:rPr>
              <w:t>Core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E348921" w14:textId="03112D7A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G30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31956AE0" w14:textId="570BFC11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6290ADCC" w14:textId="6E3B7955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07DA06A" w14:textId="3E9E863D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0E7FCBCB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57B9D095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0E83D9EB" w14:textId="4C37E15F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1FC59609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4A2F4C43" w14:textId="50B85F96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proofErr w:type="spellStart"/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Shrawasti</w:t>
            </w:r>
            <w:proofErr w:type="spellEnd"/>
          </w:p>
        </w:tc>
        <w:tc>
          <w:tcPr>
            <w:tcW w:w="2405" w:type="dxa"/>
            <w:shd w:val="clear" w:color="auto" w:fill="auto"/>
            <w:vAlign w:val="center"/>
          </w:tcPr>
          <w:p w14:paraId="138D752B" w14:textId="720218E7" w:rsidR="00D2608A" w:rsidRPr="00DB77D6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C65911"/>
                <w:sz w:val="28"/>
                <w:szCs w:val="28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C65911"/>
                <w:sz w:val="28"/>
                <w:szCs w:val="28"/>
              </w:rPr>
              <w:t>Core Mathematics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4D4A965" w14:textId="618D165A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7A00167B" w14:textId="044A5302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6CB8EB8D" w14:textId="7D0A3434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5D735910" w14:textId="5C881C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2D2C9EB2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23D0CB03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1C08FC59" w14:textId="4A4B95A3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30D1A23B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7D81C8A8" w14:textId="04CD1281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6FBCBF0" w14:textId="122A9833" w:rsidR="00D2608A" w:rsidRPr="00E83CFB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  <w:t>Applied 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4CBC095" w14:textId="5F07B062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07449960" w14:textId="6DF2E840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6D694F5A" w14:textId="4789B3B8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07A7DA7E" w14:textId="195AAF82" w:rsidR="00D2608A" w:rsidRDefault="5B6CB421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B6CB421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4D75B664" w14:textId="05AE979D" w:rsidR="00D2608A" w:rsidRDefault="5B6CB421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B6CB421">
              <w:rPr>
                <w:rFonts w:ascii="Arial" w:hAnsi="Arial" w:cs="Arial"/>
                <w:sz w:val="28"/>
                <w:szCs w:val="28"/>
                <w:lang w:eastAsia="en-US"/>
              </w:rPr>
              <w:t>12:00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37E2F105" w14:textId="19D6D163" w:rsidR="00D2608A" w:rsidRDefault="5B6CB421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B6CB421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18452CBA" w14:textId="1739ECF1" w:rsidR="00D2608A" w:rsidRDefault="5B6CB421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B6CB421">
              <w:rPr>
                <w:rFonts w:ascii="Arial" w:hAnsi="Arial" w:cs="Arial"/>
                <w:sz w:val="28"/>
                <w:szCs w:val="28"/>
                <w:lang w:eastAsia="en-US"/>
              </w:rPr>
              <w:t>13:00</w:t>
            </w:r>
          </w:p>
        </w:tc>
      </w:tr>
      <w:tr w:rsidR="00D2608A" w14:paraId="4D8A4EDE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7D08D92E" w14:textId="0582849D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780A395" w14:textId="06F03077" w:rsidR="00D2608A" w:rsidRPr="00DB77D6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70C0"/>
                <w:sz w:val="28"/>
                <w:szCs w:val="28"/>
              </w:rPr>
              <w:t>Applied Mathematics 01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7D107E4A" w14:textId="7BE687B9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G24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29A909B5" w14:textId="41101A5C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04679686" w14:textId="125617BE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7CC9E40D" w14:textId="4DF9D4DA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683EBAA2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498AD90E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6EB5BFC1" w14:textId="6FB4C8A6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0E8DE712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6BD5D436" w14:textId="2707C246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Becky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53B0053" w14:textId="071DA24A" w:rsidR="00D2608A" w:rsidRPr="00E83CFB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Biology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4388286C" w14:textId="34A80D96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G23, G25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50836928" w14:textId="7EA1F269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07B53C78" w14:textId="2C8606D4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5983A0E2" w14:textId="7F555545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29BFDC4A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4072C2B9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0DA503C2" w14:textId="055B9FA2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17048DE6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10616531" w14:textId="792E6EBF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373B5D6" w14:textId="16E7A87C" w:rsidR="00D2608A" w:rsidRPr="00E83CFB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305496"/>
              </w:rPr>
              <w:t>Personal Learning and Thinking Skills (PLTS)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09138C97" w14:textId="0F090E2F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1C7F9D9C" w14:textId="13E3B429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6E866EE5" w14:textId="601F2754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4E053906" w14:textId="0D895B33" w:rsidR="00D2608A" w:rsidRDefault="5FD3166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Friday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39696F8D" w14:textId="232A341E" w:rsidR="00D2608A" w:rsidRDefault="5FD3166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1CE93BEE" w14:textId="2CBFAAB1" w:rsidR="00D2608A" w:rsidRDefault="5FD3166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Friday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3AACECC8" w14:textId="6680592D" w:rsidR="00D2608A" w:rsidRDefault="5FD3166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15-16</w:t>
            </w:r>
          </w:p>
        </w:tc>
      </w:tr>
      <w:tr w:rsidR="00D2608A" w14:paraId="57FF1857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2D19F1F4" w14:textId="74F97BE8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763F24F" w14:textId="2854831A" w:rsidR="00D2608A" w:rsidRPr="00DB77D6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305496"/>
              </w:rPr>
              <w:t>Personal Learning and Thinking Skills (PLTS)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3053A448" w14:textId="20134008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G9, 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0EA60249" w14:textId="0808C790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2722BB50" w14:textId="46E3B940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13D220FF" w14:textId="7E3089C8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7F488B02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1D09CAA8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1BB05D7C" w14:textId="7D4A6A32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0D223C31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766B3B0B" w14:textId="272CD093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Sonnet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0AC50B89" w14:textId="6ADEFEF2" w:rsidR="00D2608A" w:rsidRPr="00DB77D6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305496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305496"/>
              </w:rPr>
              <w:t>Personal Learning and Thinking Skills (PLTS)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44584808" w14:textId="21A8FC2D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G10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3DA8F561" w14:textId="22E62A24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798488F6" w14:textId="72EB45DA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09D03CC4" w14:textId="08A693E6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4B7E739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6E2E3C23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7EC60106" w14:textId="6E1E9AFD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1E170F6E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7CD1FC1B" w14:textId="0DA42B52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Pat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1EC19611" w14:textId="503747FB" w:rsidR="00D2608A" w:rsidRPr="00E83CFB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Physics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03A6C034" w14:textId="0CD6D282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G10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044D7BCB" w14:textId="376061B2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7D943D57" w14:textId="16407A53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F283CF2" w14:textId="6E7AEDA0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48109062">
              <w:rPr>
                <w:rFonts w:ascii="Arial" w:hAnsi="Arial" w:cs="Arial"/>
                <w:sz w:val="28"/>
                <w:szCs w:val="28"/>
                <w:lang w:eastAsia="en-US"/>
              </w:rPr>
              <w:t xml:space="preserve">Monday 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35B6D047" w14:textId="5DE6E87B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48109062">
              <w:rPr>
                <w:rFonts w:ascii="Arial" w:hAnsi="Arial" w:cs="Arial"/>
                <w:sz w:val="28"/>
                <w:szCs w:val="28"/>
                <w:lang w:eastAsia="en-US"/>
              </w:rPr>
              <w:t>10:0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41610EC2" w14:textId="33F0DF8D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48109062">
              <w:rPr>
                <w:rFonts w:ascii="Arial" w:hAnsi="Arial" w:cs="Arial"/>
                <w:sz w:val="28"/>
                <w:szCs w:val="28"/>
                <w:lang w:eastAsia="en-US"/>
              </w:rPr>
              <w:t>Tuesday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437FEF95" w14:textId="026BF6D8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48109062">
              <w:rPr>
                <w:rFonts w:ascii="Arial" w:hAnsi="Arial" w:cs="Arial"/>
                <w:sz w:val="28"/>
                <w:szCs w:val="28"/>
                <w:lang w:eastAsia="en-US"/>
              </w:rPr>
              <w:t>10:0</w:t>
            </w:r>
          </w:p>
        </w:tc>
      </w:tr>
      <w:tr w:rsidR="00D2608A" w14:paraId="415C3E56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590F1548" w14:textId="5B565125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Syed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32B0496B" w14:textId="4923E135" w:rsidR="00D2608A" w:rsidRPr="00DB77D6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Physics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2FFD54AE" w14:textId="6931D5D2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7C3DDA1A" w14:textId="70811FB6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Pat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20422ADF" w14:textId="55BA24BB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4A663A4" w14:textId="5B81DE83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E49488C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7C70DEA6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111A8490" w14:textId="394D08C5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19A2731C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39ED75AF" w14:textId="19464EE3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Dave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65C89A7B" w14:textId="73D14518" w:rsidR="00D2608A" w:rsidRPr="00E83CFB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2060"/>
                <w:sz w:val="28"/>
                <w:szCs w:val="28"/>
              </w:rPr>
              <w:t>Applied Mathematics 02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BDB4DB4" w14:textId="66BF92E4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G10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16F28830" w14:textId="73CB4271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Difference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09AEDC00" w14:textId="0BD99FA1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Trevor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0740D73F" w14:textId="76CF4C4B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5D8E5218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37F04420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17725E90" w14:textId="554027DE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648FE5A9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6D749301" w14:textId="334410AA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Eliza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2C38895F" w14:textId="687132A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33384D">
              <w:rPr>
                <w:rFonts w:ascii="Calibri" w:eastAsia="Times New Roman" w:hAnsi="Calibri" w:cs="Calibri"/>
                <w:b/>
                <w:bCs/>
                <w:color w:val="ED7D31" w:themeColor="accent2"/>
                <w:sz w:val="28"/>
                <w:szCs w:val="28"/>
              </w:rPr>
              <w:t>Computing FND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0FFACCAB" w14:textId="08BD2821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4F8CDB9E" w14:textId="44A5399D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John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761A0555" w14:textId="2634A133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Taha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38A76B8" w14:textId="14CCE31C" w:rsidR="00D2608A" w:rsidRDefault="5FD3166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Monday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11F925F9" w14:textId="1E89E90B" w:rsidR="00D2608A" w:rsidRDefault="5FD3166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11-12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1E326C9E" w14:textId="22D6AA63" w:rsidR="00D2608A" w:rsidRDefault="5FD3166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Monday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0F7DB4DB" w14:textId="723C66CB" w:rsidR="00D2608A" w:rsidRDefault="5FD31667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5FD31667">
              <w:rPr>
                <w:rFonts w:ascii="Arial" w:hAnsi="Arial" w:cs="Arial"/>
                <w:sz w:val="28"/>
                <w:szCs w:val="28"/>
                <w:lang w:eastAsia="en-US"/>
              </w:rPr>
              <w:t>15-16</w:t>
            </w:r>
          </w:p>
        </w:tc>
      </w:tr>
      <w:tr w:rsidR="00D2608A" w14:paraId="3F1185EF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2722D9FD" w14:textId="7EAC0B51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7F118B42" w14:textId="4CA0C72D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Human Biology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5F1866B3" w14:textId="4A528063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261DBC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G9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272463C1" w14:textId="17B3A8B7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Becky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5630365D" w14:textId="61200AA0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4628C774" w14:textId="09748573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25789298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1D9CA8D0" w14:textId="7777777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1E04F401" w14:textId="2A223DDD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</w:p>
        </w:tc>
      </w:tr>
      <w:tr w:rsidR="00D2608A" w14:paraId="5ABC222A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4F5F5C77" w14:textId="42469DD8" w:rsidR="00D2608A" w:rsidRPr="00792A3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792A3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Blessing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186B2556" w14:textId="4F05EDE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00DB77D6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</w:rPr>
              <w:t>Chemistry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6184217E" w14:textId="1EAE18DD" w:rsidR="00D2608A" w:rsidRPr="00261DBC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4AC7884B" w14:textId="7B8AD83E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D43DE0F" w14:textId="7DDC3178" w:rsidR="00D2608A" w:rsidRPr="00971FA1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00971FA1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505C308" w14:textId="29F4B1EB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6917BEBB" w14:textId="5E42B89A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16:00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4EFCE7F2" w14:textId="19C01054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Wednesday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575B0ADA" w14:textId="2E6465BE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17:00</w:t>
            </w:r>
          </w:p>
        </w:tc>
      </w:tr>
      <w:tr w:rsidR="00D2608A" w14:paraId="36140818" w14:textId="77777777" w:rsidTr="276F4F17">
        <w:tc>
          <w:tcPr>
            <w:tcW w:w="1905" w:type="dxa"/>
            <w:shd w:val="clear" w:color="auto" w:fill="FFFFFF" w:themeFill="background1"/>
            <w:vAlign w:val="center"/>
          </w:tcPr>
          <w:p w14:paraId="29B9AA42" w14:textId="775948A0" w:rsidR="00D2608A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38D433B8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Blessing</w:t>
            </w:r>
          </w:p>
        </w:tc>
        <w:tc>
          <w:tcPr>
            <w:tcW w:w="2405" w:type="dxa"/>
            <w:shd w:val="clear" w:color="auto" w:fill="auto"/>
            <w:vAlign w:val="center"/>
          </w:tcPr>
          <w:p w14:paraId="5C25AB12" w14:textId="39E18BD0" w:rsidR="00D2608A" w:rsidRDefault="00D2608A" w:rsidP="00D2608A">
            <w:pPr>
              <w:pStyle w:val="NormalWeb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</w:rPr>
            </w:pPr>
            <w:r w:rsidRPr="38D433B8">
              <w:rPr>
                <w:rFonts w:ascii="Calibri" w:eastAsia="Times New Roman" w:hAnsi="Calibri" w:cs="Calibri"/>
                <w:b/>
                <w:bCs/>
                <w:color w:val="000000" w:themeColor="text1"/>
                <w:sz w:val="28"/>
                <w:szCs w:val="28"/>
              </w:rPr>
              <w:t>Chemistry</w:t>
            </w:r>
          </w:p>
        </w:tc>
        <w:tc>
          <w:tcPr>
            <w:tcW w:w="1455" w:type="dxa"/>
            <w:shd w:val="clear" w:color="auto" w:fill="FFFFFF" w:themeFill="background1"/>
            <w:vAlign w:val="center"/>
          </w:tcPr>
          <w:p w14:paraId="0DDC22A3" w14:textId="019901D0" w:rsidR="00D2608A" w:rsidRDefault="00D2608A" w:rsidP="00D2608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38D433B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G11</w:t>
            </w:r>
          </w:p>
        </w:tc>
        <w:tc>
          <w:tcPr>
            <w:tcW w:w="1784" w:type="dxa"/>
            <w:shd w:val="clear" w:color="auto" w:fill="FFFFFF" w:themeFill="background1"/>
            <w:vAlign w:val="center"/>
          </w:tcPr>
          <w:p w14:paraId="6508D218" w14:textId="165FBFBB" w:rsidR="00D2608A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38D433B8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Makhosi</w:t>
            </w:r>
          </w:p>
        </w:tc>
        <w:tc>
          <w:tcPr>
            <w:tcW w:w="1509" w:type="dxa"/>
            <w:shd w:val="clear" w:color="auto" w:fill="FFFFFF" w:themeFill="background1"/>
            <w:vAlign w:val="center"/>
          </w:tcPr>
          <w:p w14:paraId="32845AB2" w14:textId="541AF852" w:rsidR="00D2608A" w:rsidRDefault="00D2608A" w:rsidP="00D2608A">
            <w:pPr>
              <w:pStyle w:val="NormalWeb"/>
              <w:jc w:val="center"/>
              <w:rPr>
                <w:rFonts w:asciiTheme="majorBidi" w:hAnsiTheme="majorBidi" w:cstheme="majorBidi"/>
                <w:sz w:val="36"/>
                <w:szCs w:val="36"/>
                <w:lang w:eastAsia="en-US"/>
              </w:rPr>
            </w:pPr>
            <w:r w:rsidRPr="38D433B8">
              <w:rPr>
                <w:rFonts w:asciiTheme="majorBidi" w:hAnsiTheme="majorBidi" w:cstheme="majorBidi"/>
                <w:sz w:val="36"/>
                <w:szCs w:val="36"/>
                <w:lang w:eastAsia="en-US"/>
              </w:rPr>
              <w:t>Aziz</w:t>
            </w:r>
          </w:p>
        </w:tc>
        <w:tc>
          <w:tcPr>
            <w:tcW w:w="1896" w:type="dxa"/>
            <w:shd w:val="clear" w:color="auto" w:fill="FFFFFF" w:themeFill="background1"/>
            <w:vAlign w:val="center"/>
          </w:tcPr>
          <w:p w14:paraId="2BA3F88E" w14:textId="1671389C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981" w:type="dxa"/>
            <w:shd w:val="clear" w:color="auto" w:fill="FFFFFF" w:themeFill="background1"/>
            <w:vAlign w:val="center"/>
          </w:tcPr>
          <w:p w14:paraId="3F469A4C" w14:textId="0C74AE57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15:00</w:t>
            </w:r>
          </w:p>
        </w:tc>
        <w:tc>
          <w:tcPr>
            <w:tcW w:w="1695" w:type="dxa"/>
            <w:shd w:val="clear" w:color="auto" w:fill="FFFFFF" w:themeFill="background1"/>
            <w:vAlign w:val="center"/>
          </w:tcPr>
          <w:p w14:paraId="50689DCC" w14:textId="1BB51D15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Thursday</w:t>
            </w:r>
          </w:p>
        </w:tc>
        <w:tc>
          <w:tcPr>
            <w:tcW w:w="1037" w:type="dxa"/>
            <w:shd w:val="clear" w:color="auto" w:fill="FFFFFF" w:themeFill="background1"/>
            <w:vAlign w:val="center"/>
          </w:tcPr>
          <w:p w14:paraId="22CEA208" w14:textId="06000299" w:rsidR="00D2608A" w:rsidRDefault="00D2608A" w:rsidP="00D2608A">
            <w:pPr>
              <w:pStyle w:val="NormalWeb"/>
              <w:jc w:val="center"/>
              <w:rPr>
                <w:rFonts w:ascii="Arial" w:hAnsi="Arial" w:cs="Arial"/>
                <w:sz w:val="28"/>
                <w:szCs w:val="28"/>
                <w:lang w:eastAsia="en-US"/>
              </w:rPr>
            </w:pPr>
            <w:r w:rsidRPr="38D433B8">
              <w:rPr>
                <w:rFonts w:ascii="Arial" w:hAnsi="Arial" w:cs="Arial"/>
                <w:sz w:val="28"/>
                <w:szCs w:val="28"/>
                <w:lang w:eastAsia="en-US"/>
              </w:rPr>
              <w:t>16:00</w:t>
            </w:r>
          </w:p>
        </w:tc>
      </w:tr>
    </w:tbl>
    <w:p w14:paraId="68868512" w14:textId="77777777" w:rsidR="00714C66" w:rsidRDefault="00714C66" w:rsidP="00024849"/>
    <w:p w14:paraId="304F9435" w14:textId="5EDB242C" w:rsidR="00714C66" w:rsidRDefault="00714C66" w:rsidP="00A816A6">
      <w:r>
        <w:t xml:space="preserve">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sectPr w:rsidR="00714C66" w:rsidSect="003355B9">
      <w:pgSz w:w="16838" w:h="11906" w:orient="landscape"/>
      <w:pgMar w:top="851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Yu Gothic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CFB"/>
    <w:rsid w:val="000207D4"/>
    <w:rsid w:val="00024849"/>
    <w:rsid w:val="000335C1"/>
    <w:rsid w:val="00065FC0"/>
    <w:rsid w:val="000832BC"/>
    <w:rsid w:val="00093495"/>
    <w:rsid w:val="000D35BB"/>
    <w:rsid w:val="00131254"/>
    <w:rsid w:val="0015152C"/>
    <w:rsid w:val="00151A81"/>
    <w:rsid w:val="00160A76"/>
    <w:rsid w:val="00164284"/>
    <w:rsid w:val="001852E1"/>
    <w:rsid w:val="00243899"/>
    <w:rsid w:val="002476A5"/>
    <w:rsid w:val="00261DBC"/>
    <w:rsid w:val="00286EFF"/>
    <w:rsid w:val="002B753D"/>
    <w:rsid w:val="002C279B"/>
    <w:rsid w:val="002F5DAF"/>
    <w:rsid w:val="00325EF0"/>
    <w:rsid w:val="0033384D"/>
    <w:rsid w:val="003355B9"/>
    <w:rsid w:val="00345A4D"/>
    <w:rsid w:val="00365CBE"/>
    <w:rsid w:val="0038610B"/>
    <w:rsid w:val="003B0634"/>
    <w:rsid w:val="003B1FA9"/>
    <w:rsid w:val="004930F3"/>
    <w:rsid w:val="004F2985"/>
    <w:rsid w:val="0050350D"/>
    <w:rsid w:val="00543BEB"/>
    <w:rsid w:val="00556EBD"/>
    <w:rsid w:val="005658A0"/>
    <w:rsid w:val="005C17DF"/>
    <w:rsid w:val="005F09A4"/>
    <w:rsid w:val="005F5DC5"/>
    <w:rsid w:val="006201E2"/>
    <w:rsid w:val="006936FA"/>
    <w:rsid w:val="00695435"/>
    <w:rsid w:val="006A5BD7"/>
    <w:rsid w:val="00714C66"/>
    <w:rsid w:val="00730A18"/>
    <w:rsid w:val="00735BDA"/>
    <w:rsid w:val="00792A31"/>
    <w:rsid w:val="007F4B84"/>
    <w:rsid w:val="00813F44"/>
    <w:rsid w:val="00816B61"/>
    <w:rsid w:val="00825946"/>
    <w:rsid w:val="00836021"/>
    <w:rsid w:val="00837E5D"/>
    <w:rsid w:val="008E7D46"/>
    <w:rsid w:val="008F48CF"/>
    <w:rsid w:val="008F5256"/>
    <w:rsid w:val="009121BF"/>
    <w:rsid w:val="009128AD"/>
    <w:rsid w:val="0094615E"/>
    <w:rsid w:val="0095621F"/>
    <w:rsid w:val="00966E9C"/>
    <w:rsid w:val="00971FA1"/>
    <w:rsid w:val="009A4283"/>
    <w:rsid w:val="00A25DB6"/>
    <w:rsid w:val="00A578BE"/>
    <w:rsid w:val="00A816A6"/>
    <w:rsid w:val="00A83CFD"/>
    <w:rsid w:val="00AA617A"/>
    <w:rsid w:val="00AC4BF5"/>
    <w:rsid w:val="00AC72B3"/>
    <w:rsid w:val="00AD5BC2"/>
    <w:rsid w:val="00BB2E18"/>
    <w:rsid w:val="00BC6B7A"/>
    <w:rsid w:val="00C346A1"/>
    <w:rsid w:val="00C42B57"/>
    <w:rsid w:val="00C558BE"/>
    <w:rsid w:val="00C817C1"/>
    <w:rsid w:val="00D03EDF"/>
    <w:rsid w:val="00D13AB4"/>
    <w:rsid w:val="00D2608A"/>
    <w:rsid w:val="00D321AA"/>
    <w:rsid w:val="00D44CB3"/>
    <w:rsid w:val="00DB77D6"/>
    <w:rsid w:val="00DE6248"/>
    <w:rsid w:val="00E060E7"/>
    <w:rsid w:val="00E3608E"/>
    <w:rsid w:val="00E37152"/>
    <w:rsid w:val="00E7507D"/>
    <w:rsid w:val="00E773ED"/>
    <w:rsid w:val="00E83CFB"/>
    <w:rsid w:val="00E96A5A"/>
    <w:rsid w:val="00EC5ED3"/>
    <w:rsid w:val="00F16C12"/>
    <w:rsid w:val="00F16E38"/>
    <w:rsid w:val="00F47A31"/>
    <w:rsid w:val="00FE7DD0"/>
    <w:rsid w:val="00FF37F1"/>
    <w:rsid w:val="07DA8FA1"/>
    <w:rsid w:val="08729128"/>
    <w:rsid w:val="170EF8BF"/>
    <w:rsid w:val="25199C88"/>
    <w:rsid w:val="276F4F17"/>
    <w:rsid w:val="2DACD666"/>
    <w:rsid w:val="38D433B8"/>
    <w:rsid w:val="43C960FF"/>
    <w:rsid w:val="48109062"/>
    <w:rsid w:val="48E24238"/>
    <w:rsid w:val="5841AB42"/>
    <w:rsid w:val="5B6CB421"/>
    <w:rsid w:val="5FD31667"/>
    <w:rsid w:val="6F2CB347"/>
    <w:rsid w:val="70F2F4F7"/>
    <w:rsid w:val="7429FE41"/>
    <w:rsid w:val="77EA5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F8DF"/>
  <w15:chartTrackingRefBased/>
  <w15:docId w15:val="{81B18657-7775-47EB-8B53-5A79AD11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4C66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28E689D.dotm</Template>
  <TotalTime>2</TotalTime>
  <Pages>7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Abdelaziz Matani</dc:creator>
  <cp:keywords/>
  <dc:description/>
  <cp:lastModifiedBy>Iyalla Alamina (Researcher)</cp:lastModifiedBy>
  <cp:revision>89</cp:revision>
  <dcterms:created xsi:type="dcterms:W3CDTF">2020-03-20T10:35:00Z</dcterms:created>
  <dcterms:modified xsi:type="dcterms:W3CDTF">2020-03-31T17:29:00Z</dcterms:modified>
</cp:coreProperties>
</file>