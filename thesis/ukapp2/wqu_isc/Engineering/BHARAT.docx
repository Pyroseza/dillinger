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AA" w:rsidRDefault="00382BAA" w:rsidP="00382BAA">
      <w:bookmarkStart w:id="0" w:name="_GoBack"/>
      <w:r>
        <w:t>BHARAT, u2064469, CIS_Auto:u2064469</w:t>
      </w:r>
    </w:p>
    <w:p w:rsidR="00382BAA" w:rsidRDefault="00382BAA" w:rsidP="00382BAA">
      <w:proofErr w:type="gramStart"/>
      <w:r>
        <w:t>.,</w:t>
      </w:r>
      <w:proofErr w:type="gramEnd"/>
      <w:r>
        <w:t xml:space="preserve"> </w:t>
      </w:r>
      <w:proofErr w:type="spellStart"/>
      <w:r>
        <w:t>Sahibkamaljot</w:t>
      </w:r>
      <w:proofErr w:type="spellEnd"/>
      <w:r>
        <w:t>, u2061821, CIS_Auto:u2061821</w:t>
      </w:r>
    </w:p>
    <w:p w:rsidR="00382BAA" w:rsidRDefault="00382BAA" w:rsidP="00382BAA">
      <w:r>
        <w:t>B K, ANITA, u2062959, CIS_Auto:u2062959</w:t>
      </w:r>
    </w:p>
    <w:p w:rsidR="00382BAA" w:rsidRDefault="00382BAA" w:rsidP="00382BAA">
      <w:r>
        <w:t>BUTT, MUHAMMAD SAMEER, u2061118, CIS_Auto:u2061118</w:t>
      </w:r>
    </w:p>
    <w:p w:rsidR="00382BAA" w:rsidRDefault="00382BAA" w:rsidP="00382BAA">
      <w:r>
        <w:t>CHAUDHUR, BISHAL, u2062849, CIS_Auto:u2062849</w:t>
      </w:r>
    </w:p>
    <w:p w:rsidR="00382BAA" w:rsidRDefault="00382BAA" w:rsidP="00382BAA">
      <w:proofErr w:type="spellStart"/>
      <w:r>
        <w:t>Jangra</w:t>
      </w:r>
      <w:proofErr w:type="spellEnd"/>
      <w:r>
        <w:t xml:space="preserve">, </w:t>
      </w:r>
      <w:proofErr w:type="spellStart"/>
      <w:r>
        <w:t>Ankush</w:t>
      </w:r>
      <w:proofErr w:type="spellEnd"/>
      <w:r>
        <w:t>, u2062099, CIS_Auto:u2062099</w:t>
      </w:r>
    </w:p>
    <w:p w:rsidR="00382BAA" w:rsidRDefault="00382BAA" w:rsidP="00382BAA">
      <w:r>
        <w:t>K C, PRAMEESH, u2061823, CIS_Auto:u2061823</w:t>
      </w:r>
    </w:p>
    <w:p w:rsidR="00382BAA" w:rsidRDefault="00382BAA" w:rsidP="00382BAA">
      <w:r>
        <w:t>K C, MANISHA, u2063183, CIS_Auto:u2063183</w:t>
      </w:r>
    </w:p>
    <w:p w:rsidR="00382BAA" w:rsidRDefault="00382BAA" w:rsidP="00382BAA">
      <w:r>
        <w:t>KAUR, NAVPREET, u2064641, CIS_Auto:u2064641</w:t>
      </w:r>
    </w:p>
    <w:p w:rsidR="00382BAA" w:rsidRDefault="00382BAA" w:rsidP="00382BAA">
      <w:r>
        <w:t>KHALID, SAIFULLAH, u2061557, CIS_Auto:u2061557</w:t>
      </w:r>
    </w:p>
    <w:p w:rsidR="00382BAA" w:rsidRDefault="00382BAA" w:rsidP="00382BAA">
      <w:r>
        <w:t>PANDEY, RICHARD BILLIUM, u2055145, CIS_Auto:u2055145</w:t>
      </w:r>
    </w:p>
    <w:p w:rsidR="00382BAA" w:rsidRDefault="00382BAA" w:rsidP="00382BAA">
      <w:r>
        <w:t>RANA, HEMRAJ, u2063102, CIS_Auto:u2063102</w:t>
      </w:r>
    </w:p>
    <w:p w:rsidR="00382BAA" w:rsidRDefault="00382BAA" w:rsidP="00382BAA">
      <w:r>
        <w:t>SAH, ROSHAN, u2063615, CIS_Auto:u2063615</w:t>
      </w:r>
    </w:p>
    <w:p w:rsidR="00382BAA" w:rsidRDefault="00382BAA" w:rsidP="00382BAA">
      <w:r>
        <w:t>SHOUKAT, MALIK TIAYYAB, u2061999, CIS_Auto:u2061999</w:t>
      </w:r>
    </w:p>
    <w:p w:rsidR="00382BAA" w:rsidRDefault="00382BAA" w:rsidP="00382BAA">
      <w:r>
        <w:t>SHRESTHA, SAMUNDRA, u2062850, CIS_Auto:u2062850</w:t>
      </w:r>
    </w:p>
    <w:p w:rsidR="00382BAA" w:rsidRDefault="00382BAA" w:rsidP="00382BAA">
      <w:r>
        <w:t>SINGH, ARASHDEEP, u2061721, CIS_Auto:u2061721</w:t>
      </w:r>
    </w:p>
    <w:p w:rsidR="00382BAA" w:rsidRDefault="00382BAA" w:rsidP="00382BAA">
      <w:r>
        <w:t>SINGH, ARSHDEEP, u2067985, CIS_Auto:u2067985</w:t>
      </w:r>
    </w:p>
    <w:p w:rsidR="003B594E" w:rsidRDefault="00382BAA" w:rsidP="00382BAA">
      <w:r>
        <w:t>SULMAN, MUHAMMAD, u2061460, CIS_Auto:u2061460</w:t>
      </w:r>
      <w:bookmarkEnd w:id="0"/>
    </w:p>
    <w:sectPr w:rsidR="003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AA"/>
    <w:rsid w:val="00382BAA"/>
    <w:rsid w:val="003B594E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88C76-45D5-440F-9B22-229062E6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ED0BFD62.dotm</Template>
  <TotalTime>55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dcterms:created xsi:type="dcterms:W3CDTF">2020-04-10T07:26:00Z</dcterms:created>
  <dcterms:modified xsi:type="dcterms:W3CDTF">2020-04-10T08:21:00Z</dcterms:modified>
</cp:coreProperties>
</file>