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94E" w:rsidRPr="00825E5D" w:rsidRDefault="00A51802" w:rsidP="00825E5D">
      <w:bookmarkStart w:id="0" w:name="_GoBack"/>
      <w:bookmarkEnd w:id="0"/>
      <w:r w:rsidRPr="00B812D8"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389BDCB1" wp14:editId="4E6E54C2">
                <wp:simplePos x="0" y="0"/>
                <wp:positionH relativeFrom="margin">
                  <wp:posOffset>-121920</wp:posOffset>
                </wp:positionH>
                <wp:positionV relativeFrom="margin">
                  <wp:posOffset>6875145</wp:posOffset>
                </wp:positionV>
                <wp:extent cx="2905125" cy="2952750"/>
                <wp:effectExtent l="0" t="0" r="28575" b="1905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2952750"/>
                          <a:chOff x="0" y="0"/>
                          <a:chExt cx="3567448" cy="3525421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12D8" w:rsidRDefault="00B812D8" w:rsidP="00B812D8">
                              <w:pPr>
                                <w:jc w:val="center"/>
                              </w:pPr>
                              <w:r>
                                <w:t>RCCG HOPE CONNECTION: CONCERT 2.0</w:t>
                              </w:r>
                            </w:p>
                            <w:p w:rsidR="00B812D8" w:rsidRDefault="00B812D8" w:rsidP="00B812D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252683"/>
                            <a:ext cx="3567448" cy="327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SUNDAY SCHOOL</w:t>
                              </w:r>
                              <w:r>
                                <w:tab/>
                                <w:t xml:space="preserve">10:00-10:45            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OPENING PRAYER/CHARGE</w:t>
                              </w:r>
                              <w:r>
                                <w:tab/>
                              </w:r>
                              <w:r w:rsidRPr="00B812D8">
                                <w:t>10:45-11:05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ANNOUNCEMENT</w:t>
                              </w:r>
                              <w:r>
                                <w:tab/>
                                <w:t xml:space="preserve"> </w:t>
                              </w:r>
                              <w:r w:rsidRPr="00B812D8">
                                <w:t>11:05-11:10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BIBLE READING</w:t>
                              </w:r>
                              <w:r>
                                <w:tab/>
                              </w:r>
                              <w:r w:rsidRPr="00B812D8">
                                <w:t>11:10-11:1</w:t>
                              </w:r>
                              <w:r>
                                <w:t>5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CAROLS</w:t>
                              </w:r>
                              <w:r>
                                <w:tab/>
                              </w:r>
                              <w:r w:rsidRPr="00B812D8">
                                <w:t>11:1</w:t>
                              </w:r>
                              <w:r>
                                <w:t>5</w:t>
                              </w:r>
                              <w:r w:rsidRPr="00B812D8">
                                <w:t>-11:</w:t>
                              </w:r>
                              <w:r>
                                <w:t>30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CHOIR MEDLEY</w:t>
                              </w:r>
                              <w:r>
                                <w:tab/>
                                <w:t>11:30-12:30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GUEST CHOIR WORSHIP</w:t>
                              </w:r>
                              <w:r>
                                <w:tab/>
                                <w:t>12:30-12:40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CLOSING CHARGE/BENEDICTION</w:t>
                              </w:r>
                              <w:r>
                                <w:tab/>
                                <w:t>12:40-13:00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BDCB1" id="Group 25" o:spid="_x0000_s1026" style="position:absolute;margin-left:-9.6pt;margin-top:541.35pt;width:228.75pt;height:232.5pt;z-index:251665408;mso-wrap-distance-left:14.4pt;mso-wrap-distance-top:3.6pt;mso-wrap-distance-right:14.4pt;mso-wrap-distance-bottom:3.6pt;mso-position-horizontal-relative:margin;mso-position-vertical-relative:margin;mso-width-relative:margin;mso-height-relative:margin" coordsize="35674,3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">
                <v:rect id="Rectangle 26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" fillcolor="#5b9bd5 [3204]" strokecolor="#bdd6ee [1300]" strokeweight="1pt">
                  <v:textbox>
                    <w:txbxContent>
                      <w:p w:rsidR="00B812D8" w:rsidRDefault="00B812D8" w:rsidP="00B812D8">
                        <w:pPr>
                          <w:jc w:val="center"/>
                        </w:pPr>
                        <w:r>
                          <w:t>RCCG HOPE CONNECTION: CONCERT 2.0</w:t>
                        </w:r>
                      </w:p>
                      <w:p w:rsidR="00B812D8" w:rsidRDefault="00B812D8" w:rsidP="00B812D8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8" type="#_x0000_t202" style="position:absolute;top:2526;width:35674;height:3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" filled="f" strokecolor="#bdd6ee [1300]" strokeweight=".5pt">
                  <v:textbox inset=",7.2pt,,0">
                    <w:txbxContent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SUNDAY SCHOOL</w:t>
                        </w:r>
                        <w:r>
                          <w:tab/>
                          <w:t xml:space="preserve">10:00-10:45            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OPENING PRAYER/CHARGE</w:t>
                        </w:r>
                        <w:r>
                          <w:tab/>
                        </w:r>
                        <w:r w:rsidRPr="00B812D8">
                          <w:t>10:45-11:05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ANNOUNCEMENT</w:t>
                        </w:r>
                        <w:r>
                          <w:tab/>
                          <w:t xml:space="preserve"> </w:t>
                        </w:r>
                        <w:r w:rsidRPr="00B812D8">
                          <w:t>11:05-11:10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BIBLE READING</w:t>
                        </w:r>
                        <w:r>
                          <w:tab/>
                        </w:r>
                        <w:r w:rsidRPr="00B812D8">
                          <w:t>11:10-11:1</w:t>
                        </w:r>
                        <w:r>
                          <w:t>5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CAROLS</w:t>
                        </w:r>
                        <w:r>
                          <w:tab/>
                        </w:r>
                        <w:r w:rsidRPr="00B812D8">
                          <w:t>11:1</w:t>
                        </w:r>
                        <w:r>
                          <w:t>5</w:t>
                        </w:r>
                        <w:r w:rsidRPr="00B812D8">
                          <w:t>-11:</w:t>
                        </w:r>
                        <w:r>
                          <w:t>30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>
                          <w:t>CHOIR MEDLEY</w:t>
                        </w:r>
                        <w:r>
                          <w:tab/>
                          <w:t>11:30-12:30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GUEST CHOIR WORSHIP</w:t>
                        </w:r>
                        <w:r>
                          <w:tab/>
                          <w:t>12:30-12:40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CLOSING CHARGE/BENEDICTION</w:t>
                        </w:r>
                        <w:r>
                          <w:tab/>
                          <w:t>12:40-13:00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B812D8">
        <mc:AlternateContent>
          <mc:Choice Requires="wpg">
            <w:drawing>
              <wp:anchor distT="45720" distB="45720" distL="182880" distR="182880" simplePos="0" relativeHeight="251666432" behindDoc="0" locked="0" layoutInCell="1" allowOverlap="1" wp14:anchorId="65227A90" wp14:editId="76C4DF9E">
                <wp:simplePos x="0" y="0"/>
                <wp:positionH relativeFrom="margin">
                  <wp:posOffset>3830955</wp:posOffset>
                </wp:positionH>
                <wp:positionV relativeFrom="margin">
                  <wp:posOffset>6875145</wp:posOffset>
                </wp:positionV>
                <wp:extent cx="2905125" cy="2952750"/>
                <wp:effectExtent l="0" t="0" r="28575" b="1905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2952750"/>
                          <a:chOff x="0" y="0"/>
                          <a:chExt cx="3567448" cy="3525421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12D8" w:rsidRDefault="00B812D8" w:rsidP="00B812D8">
                              <w:pPr>
                                <w:jc w:val="center"/>
                              </w:pPr>
                              <w:r>
                                <w:t>RCCG HOPE CONNECTION: CONCERT 2.0</w:t>
                              </w:r>
                            </w:p>
                            <w:p w:rsidR="00B812D8" w:rsidRDefault="00B812D8" w:rsidP="00B812D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252683"/>
                            <a:ext cx="3567448" cy="327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SUNDAY SCHOOL</w:t>
                              </w:r>
                              <w:r>
                                <w:tab/>
                                <w:t xml:space="preserve">10:00-10:45            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OPENING PRAYER/CHARGE</w:t>
                              </w:r>
                              <w:r>
                                <w:tab/>
                              </w:r>
                              <w:r w:rsidRPr="00B812D8">
                                <w:t>10:45-11:05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ANNOUNCEMENT</w:t>
                              </w:r>
                              <w:r>
                                <w:tab/>
                                <w:t xml:space="preserve"> </w:t>
                              </w:r>
                              <w:r w:rsidRPr="00B812D8">
                                <w:t>11:05-11:10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BIBLE READING</w:t>
                              </w:r>
                              <w:r>
                                <w:tab/>
                              </w:r>
                              <w:r w:rsidRPr="00B812D8">
                                <w:t>11:10-11:1</w:t>
                              </w:r>
                              <w:r>
                                <w:t>5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CAROLS</w:t>
                              </w:r>
                              <w:r>
                                <w:tab/>
                              </w:r>
                              <w:r w:rsidRPr="00B812D8">
                                <w:t>11:1</w:t>
                              </w:r>
                              <w:r>
                                <w:t>5</w:t>
                              </w:r>
                              <w:r w:rsidRPr="00B812D8">
                                <w:t>-11:</w:t>
                              </w:r>
                              <w:r>
                                <w:t>30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CHOIR MEDLEY</w:t>
                              </w:r>
                              <w:r>
                                <w:tab/>
                                <w:t>11:30-12:30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GUEST CHOIR WORSHIP</w:t>
                              </w:r>
                              <w:r>
                                <w:tab/>
                                <w:t>12:30-12:40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CLOSING CHARGE/BENEDICTION</w:t>
                              </w:r>
                              <w:r>
                                <w:tab/>
                                <w:t>12:40-13:00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27A90" id="Group 28" o:spid="_x0000_s1029" style="position:absolute;margin-left:301.65pt;margin-top:541.35pt;width:228.75pt;height:232.5pt;z-index:251666432;mso-wrap-distance-left:14.4pt;mso-wrap-distance-top:3.6pt;mso-wrap-distance-right:14.4pt;mso-wrap-distance-bottom:3.6pt;mso-position-horizontal-relative:margin;mso-position-vertical-relative:margin;mso-width-relative:margin;mso-height-relative:margin" coordsize="35674,3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">
                <v:rect id="Rectangle 29" o:spid="_x0000_s103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" fillcolor="#5b9bd5 [3204]" strokecolor="#bdd6ee [1300]" strokeweight="1pt">
                  <v:textbox>
                    <w:txbxContent>
                      <w:p w:rsidR="00B812D8" w:rsidRDefault="00B812D8" w:rsidP="00B812D8">
                        <w:pPr>
                          <w:jc w:val="center"/>
                        </w:pPr>
                        <w:r>
                          <w:t>RCCG HOPE CONNECTION: CONCERT 2.0</w:t>
                        </w:r>
                      </w:p>
                      <w:p w:rsidR="00B812D8" w:rsidRDefault="00B812D8" w:rsidP="00B812D8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30" o:spid="_x0000_s1031" type="#_x0000_t202" style="position:absolute;top:2526;width:35674;height:3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" filled="f" strokecolor="#bdd6ee [1300]" strokeweight=".5pt">
                  <v:textbox inset=",7.2pt,,0">
                    <w:txbxContent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SUNDAY SCHOOL</w:t>
                        </w:r>
                        <w:r>
                          <w:tab/>
                          <w:t xml:space="preserve">10:00-10:45            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OPENING PRAYER/CHARGE</w:t>
                        </w:r>
                        <w:r>
                          <w:tab/>
                        </w:r>
                        <w:r w:rsidRPr="00B812D8">
                          <w:t>10:45-11:05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ANNOUNCEMENT</w:t>
                        </w:r>
                        <w:r>
                          <w:tab/>
                          <w:t xml:space="preserve"> </w:t>
                        </w:r>
                        <w:r w:rsidRPr="00B812D8">
                          <w:t>11:05-11:10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BIBLE READING</w:t>
                        </w:r>
                        <w:r>
                          <w:tab/>
                        </w:r>
                        <w:r w:rsidRPr="00B812D8">
                          <w:t>11:10-11:1</w:t>
                        </w:r>
                        <w:r>
                          <w:t>5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CAROLS</w:t>
                        </w:r>
                        <w:r>
                          <w:tab/>
                        </w:r>
                        <w:r w:rsidRPr="00B812D8">
                          <w:t>11:1</w:t>
                        </w:r>
                        <w:r>
                          <w:t>5</w:t>
                        </w:r>
                        <w:r w:rsidRPr="00B812D8">
                          <w:t>-11:</w:t>
                        </w:r>
                        <w:r>
                          <w:t>30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>
                          <w:t>CHOIR MEDLEY</w:t>
                        </w:r>
                        <w:r>
                          <w:tab/>
                          <w:t>11:30-12:30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GUEST CHOIR WORSHIP</w:t>
                        </w:r>
                        <w:r>
                          <w:tab/>
                          <w:t>12:30-12:40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CLOSING CHARGE/BENEDICTION</w:t>
                        </w:r>
                        <w:r>
                          <w:tab/>
                          <w:t>12:40-13:00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B812D8">
        <mc:AlternateContent>
          <mc:Choice Requires="wpg">
            <w:drawing>
              <wp:anchor distT="45720" distB="45720" distL="182880" distR="182880" simplePos="0" relativeHeight="251662336" behindDoc="0" locked="0" layoutInCell="1" allowOverlap="1" wp14:anchorId="6FB00F94" wp14:editId="505287CB">
                <wp:simplePos x="0" y="0"/>
                <wp:positionH relativeFrom="margin">
                  <wp:posOffset>-112395</wp:posOffset>
                </wp:positionH>
                <wp:positionV relativeFrom="margin">
                  <wp:posOffset>3398520</wp:posOffset>
                </wp:positionV>
                <wp:extent cx="2905125" cy="2952750"/>
                <wp:effectExtent l="0" t="0" r="28575" b="1905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2952750"/>
                          <a:chOff x="0" y="0"/>
                          <a:chExt cx="3567448" cy="3525421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12D8" w:rsidRDefault="00B812D8" w:rsidP="00B812D8">
                              <w:pPr>
                                <w:jc w:val="center"/>
                              </w:pPr>
                              <w:r>
                                <w:t>RCCG HOPE CONNECTION: CONCERT 2.0</w:t>
                              </w:r>
                            </w:p>
                            <w:p w:rsidR="00B812D8" w:rsidRDefault="00B812D8" w:rsidP="00B812D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252683"/>
                            <a:ext cx="3567448" cy="327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SUNDAY SCHOOL</w:t>
                              </w:r>
                              <w:r>
                                <w:tab/>
                                <w:t xml:space="preserve">10:00-10:45            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OPENING PRAYER/CHARGE</w:t>
                              </w:r>
                              <w:r>
                                <w:tab/>
                              </w:r>
                              <w:r w:rsidRPr="00B812D8">
                                <w:t>10:45-11:05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ANNOUNCEMENT</w:t>
                              </w:r>
                              <w:r>
                                <w:tab/>
                                <w:t xml:space="preserve"> </w:t>
                              </w:r>
                              <w:r w:rsidRPr="00B812D8">
                                <w:t>11:05-11:10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BIBLE READING</w:t>
                              </w:r>
                              <w:r>
                                <w:tab/>
                              </w:r>
                              <w:r w:rsidRPr="00B812D8">
                                <w:t>11:10-11:1</w:t>
                              </w:r>
                              <w:r>
                                <w:t>5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CAROLS</w:t>
                              </w:r>
                              <w:r>
                                <w:tab/>
                              </w:r>
                              <w:r w:rsidRPr="00B812D8">
                                <w:t>11:1</w:t>
                              </w:r>
                              <w:r>
                                <w:t>5</w:t>
                              </w:r>
                              <w:r w:rsidRPr="00B812D8">
                                <w:t>-11:</w:t>
                              </w:r>
                              <w:r>
                                <w:t>30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CHOIR MEDLEY</w:t>
                              </w:r>
                              <w:r>
                                <w:tab/>
                                <w:t>11:30-12:30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GUEST CHOIR WORSHIP</w:t>
                              </w:r>
                              <w:r>
                                <w:tab/>
                                <w:t>12:30-12:40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CLOSING CHARGE/BENEDICTION</w:t>
                              </w:r>
                              <w:r>
                                <w:tab/>
                                <w:t>12:40-13:00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00F94" id="Group 19" o:spid="_x0000_s1032" style="position:absolute;margin-left:-8.85pt;margin-top:267.6pt;width:228.75pt;height:232.5pt;z-index:251662336;mso-wrap-distance-left:14.4pt;mso-wrap-distance-top:3.6pt;mso-wrap-distance-right:14.4pt;mso-wrap-distance-bottom:3.6pt;mso-position-horizontal-relative:margin;mso-position-vertical-relative:margin;mso-width-relative:margin;mso-height-relative:margin" coordsize="35674,3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">
                <v:rect id="Rectangle 20" o:spid="_x0000_s1033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" fillcolor="#5b9bd5 [3204]" strokecolor="#bdd6ee [1300]" strokeweight="1pt">
                  <v:textbox>
                    <w:txbxContent>
                      <w:p w:rsidR="00B812D8" w:rsidRDefault="00B812D8" w:rsidP="00B812D8">
                        <w:pPr>
                          <w:jc w:val="center"/>
                        </w:pPr>
                        <w:r>
                          <w:t>RCCG HOPE CONNECTION: CONCERT 2.0</w:t>
                        </w:r>
                      </w:p>
                      <w:p w:rsidR="00B812D8" w:rsidRDefault="00B812D8" w:rsidP="00B812D8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1" o:spid="_x0000_s1034" type="#_x0000_t202" style="position:absolute;top:2526;width:35674;height:3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" filled="f" strokecolor="#bdd6ee [1300]" strokeweight=".5pt">
                  <v:textbox inset=",7.2pt,,0">
                    <w:txbxContent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SUNDAY SCHOOL</w:t>
                        </w:r>
                        <w:r>
                          <w:tab/>
                          <w:t xml:space="preserve">10:00-10:45            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OPENING PRAYER/CHARGE</w:t>
                        </w:r>
                        <w:r>
                          <w:tab/>
                        </w:r>
                        <w:r w:rsidRPr="00B812D8">
                          <w:t>10:45-11:05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ANNOUNCEMENT</w:t>
                        </w:r>
                        <w:r>
                          <w:tab/>
                          <w:t xml:space="preserve"> </w:t>
                        </w:r>
                        <w:r w:rsidRPr="00B812D8">
                          <w:t>11:05-11:10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BIBLE READING</w:t>
                        </w:r>
                        <w:r>
                          <w:tab/>
                        </w:r>
                        <w:r w:rsidRPr="00B812D8">
                          <w:t>11:10-11:1</w:t>
                        </w:r>
                        <w:r>
                          <w:t>5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CAROLS</w:t>
                        </w:r>
                        <w:r>
                          <w:tab/>
                        </w:r>
                        <w:r w:rsidRPr="00B812D8">
                          <w:t>11:1</w:t>
                        </w:r>
                        <w:r>
                          <w:t>5</w:t>
                        </w:r>
                        <w:r w:rsidRPr="00B812D8">
                          <w:t>-11:</w:t>
                        </w:r>
                        <w:r>
                          <w:t>30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>
                          <w:t>CHOIR MEDLEY</w:t>
                        </w:r>
                        <w:r>
                          <w:tab/>
                          <w:t>11:30-12:30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GUEST CHOIR WORSHIP</w:t>
                        </w:r>
                        <w:r>
                          <w:tab/>
                          <w:t>12:30-12:40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CLOSING CHARGE/BENEDICTION</w:t>
                        </w:r>
                        <w:r>
                          <w:tab/>
                          <w:t>12:40-13:00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B812D8"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1C2BEC34" wp14:editId="5C114634">
                <wp:simplePos x="0" y="0"/>
                <wp:positionH relativeFrom="margin">
                  <wp:posOffset>3840480</wp:posOffset>
                </wp:positionH>
                <wp:positionV relativeFrom="margin">
                  <wp:posOffset>3398520</wp:posOffset>
                </wp:positionV>
                <wp:extent cx="2905125" cy="2952750"/>
                <wp:effectExtent l="0" t="0" r="28575" b="1905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2952750"/>
                          <a:chOff x="0" y="0"/>
                          <a:chExt cx="3567448" cy="3525421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12D8" w:rsidRDefault="00B812D8" w:rsidP="00B812D8">
                              <w:pPr>
                                <w:jc w:val="center"/>
                              </w:pPr>
                              <w:r>
                                <w:t>RCCG HOPE CONNECTION: CONCERT 2.0</w:t>
                              </w:r>
                            </w:p>
                            <w:p w:rsidR="00B812D8" w:rsidRDefault="00B812D8" w:rsidP="00B812D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252683"/>
                            <a:ext cx="3567448" cy="327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SUNDAY SCHOOL</w:t>
                              </w:r>
                              <w:r>
                                <w:tab/>
                                <w:t xml:space="preserve">10:00-10:45            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OPENING PRAYER/CHARGE</w:t>
                              </w:r>
                              <w:r>
                                <w:tab/>
                              </w:r>
                              <w:r w:rsidRPr="00B812D8">
                                <w:t>10:45-11:05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ANNOUNCEMENT</w:t>
                              </w:r>
                              <w:r>
                                <w:tab/>
                                <w:t xml:space="preserve"> </w:t>
                              </w:r>
                              <w:r w:rsidRPr="00B812D8">
                                <w:t>11:05-11:10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BIBLE READING</w:t>
                              </w:r>
                              <w:r>
                                <w:tab/>
                              </w:r>
                              <w:r w:rsidRPr="00B812D8">
                                <w:t>11:10-11:1</w:t>
                              </w:r>
                              <w:r>
                                <w:t>5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CAROLS</w:t>
                              </w:r>
                              <w:r>
                                <w:tab/>
                              </w:r>
                              <w:r w:rsidRPr="00B812D8">
                                <w:t>11:1</w:t>
                              </w:r>
                              <w:r>
                                <w:t>5</w:t>
                              </w:r>
                              <w:r w:rsidRPr="00B812D8">
                                <w:t>-11:</w:t>
                              </w:r>
                              <w:r>
                                <w:t>30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CHOIR MEDLEY</w:t>
                              </w:r>
                              <w:r>
                                <w:tab/>
                                <w:t>11:30-12:30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GUEST CHOIR WORSHIP</w:t>
                              </w:r>
                              <w:r>
                                <w:tab/>
                                <w:t>12:30-12:40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CLOSING CHARGE/BENEDICTION</w:t>
                              </w:r>
                              <w:r>
                                <w:tab/>
                                <w:t>12:40-13:00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BEC34" id="Group 22" o:spid="_x0000_s1035" style="position:absolute;margin-left:302.4pt;margin-top:267.6pt;width:228.75pt;height:232.5pt;z-index:251663360;mso-wrap-distance-left:14.4pt;mso-wrap-distance-top:3.6pt;mso-wrap-distance-right:14.4pt;mso-wrap-distance-bottom:3.6pt;mso-position-horizontal-relative:margin;mso-position-vertical-relative:margin;mso-width-relative:margin;mso-height-relative:margin" coordsize="35674,3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">
                <v:rect id="Rectangle 23" o:spid="_x0000_s1036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" fillcolor="#5b9bd5 [3204]" strokecolor="#bdd6ee [1300]" strokeweight="1pt">
                  <v:textbox>
                    <w:txbxContent>
                      <w:p w:rsidR="00B812D8" w:rsidRDefault="00B812D8" w:rsidP="00B812D8">
                        <w:pPr>
                          <w:jc w:val="center"/>
                        </w:pPr>
                        <w:r>
                          <w:t>RCCG HOPE CONNECTION: CONCERT 2.0</w:t>
                        </w:r>
                      </w:p>
                      <w:p w:rsidR="00B812D8" w:rsidRDefault="00B812D8" w:rsidP="00B812D8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4" o:spid="_x0000_s1037" type="#_x0000_t202" style="position:absolute;top:2526;width:35674;height:3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" filled="f" strokecolor="#bdd6ee [1300]" strokeweight=".5pt">
                  <v:textbox inset=",7.2pt,,0">
                    <w:txbxContent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SUNDAY SCHOOL</w:t>
                        </w:r>
                        <w:r>
                          <w:tab/>
                          <w:t xml:space="preserve">10:00-10:45            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OPENING PRAYER/CHARGE</w:t>
                        </w:r>
                        <w:r>
                          <w:tab/>
                        </w:r>
                        <w:r w:rsidRPr="00B812D8">
                          <w:t>10:45-11:05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ANNOUNCEMENT</w:t>
                        </w:r>
                        <w:r>
                          <w:tab/>
                          <w:t xml:space="preserve"> </w:t>
                        </w:r>
                        <w:r w:rsidRPr="00B812D8">
                          <w:t>11:05-11:10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BIBLE READING</w:t>
                        </w:r>
                        <w:r>
                          <w:tab/>
                        </w:r>
                        <w:r w:rsidRPr="00B812D8">
                          <w:t>11:10-11:1</w:t>
                        </w:r>
                        <w:r>
                          <w:t>5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CAROLS</w:t>
                        </w:r>
                        <w:r>
                          <w:tab/>
                        </w:r>
                        <w:r w:rsidRPr="00B812D8">
                          <w:t>11:1</w:t>
                        </w:r>
                        <w:r>
                          <w:t>5</w:t>
                        </w:r>
                        <w:r w:rsidRPr="00B812D8">
                          <w:t>-11:</w:t>
                        </w:r>
                        <w:r>
                          <w:t>30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>
                          <w:t>CHOIR MEDLEY</w:t>
                        </w:r>
                        <w:r>
                          <w:tab/>
                          <w:t>11:30-12:30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GUEST CHOIR WORSHIP</w:t>
                        </w:r>
                        <w:r>
                          <w:tab/>
                          <w:t>12:30-12:40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CLOSING CHARGE/BENEDICTION</w:t>
                        </w:r>
                        <w:r>
                          <w:tab/>
                          <w:t>12:40-13:00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58240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margin">
                  <wp:posOffset>-114300</wp:posOffset>
                </wp:positionV>
                <wp:extent cx="2905125" cy="2952750"/>
                <wp:effectExtent l="0" t="0" r="28575" b="1905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2952750"/>
                          <a:chOff x="0" y="0"/>
                          <a:chExt cx="3567448" cy="3525421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12D8" w:rsidRDefault="00B812D8" w:rsidP="00825E5D">
                              <w:pPr>
                                <w:jc w:val="center"/>
                              </w:pPr>
                              <w:r>
                                <w:t>RCCG HOPE CONNECTION: CONCERT 2.0</w:t>
                              </w:r>
                            </w:p>
                            <w:p w:rsidR="00B812D8" w:rsidRDefault="00B812D8" w:rsidP="00825E5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3"/>
                            <a:ext cx="3567448" cy="327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12D8" w:rsidRDefault="00B812D8" w:rsidP="00825E5D">
                              <w:pPr>
                                <w:tabs>
                                  <w:tab w:val="left" w:pos="3119"/>
                                </w:tabs>
                              </w:pPr>
                            </w:p>
                            <w:p w:rsidR="00B812D8" w:rsidRDefault="00B812D8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SUNDAY SCHOOL</w:t>
                              </w:r>
                              <w:r>
                                <w:tab/>
                                <w:t xml:space="preserve">10:00-10:45            </w:t>
                              </w:r>
                            </w:p>
                            <w:p w:rsidR="00B812D8" w:rsidRDefault="00B812D8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OPENING PRAYER/CHARGE</w:t>
                              </w:r>
                              <w:r>
                                <w:tab/>
                              </w:r>
                              <w:r w:rsidRPr="00B812D8">
                                <w:t>10:45-11:05</w:t>
                              </w:r>
                            </w:p>
                            <w:p w:rsidR="00B812D8" w:rsidRDefault="00B812D8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ANNOUNCEMENT</w:t>
                              </w:r>
                              <w:r>
                                <w:tab/>
                                <w:t xml:space="preserve"> </w:t>
                              </w:r>
                              <w:r w:rsidRPr="00B812D8">
                                <w:t>11:05-11:10</w:t>
                              </w:r>
                            </w:p>
                            <w:p w:rsidR="00B812D8" w:rsidRDefault="00B812D8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BIBLE READING</w:t>
                              </w:r>
                              <w:r>
                                <w:tab/>
                              </w:r>
                              <w:r w:rsidRPr="00B812D8">
                                <w:t>11:10-11:1</w:t>
                              </w:r>
                              <w:r>
                                <w:t>5</w:t>
                              </w:r>
                            </w:p>
                            <w:p w:rsidR="00B812D8" w:rsidRDefault="00B812D8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CAROLS</w:t>
                              </w:r>
                              <w:r>
                                <w:tab/>
                              </w:r>
                              <w:r w:rsidRPr="00B812D8">
                                <w:t>11:1</w:t>
                              </w:r>
                              <w:r>
                                <w:t>5</w:t>
                              </w:r>
                              <w:r w:rsidRPr="00B812D8">
                                <w:t>-11:</w:t>
                              </w:r>
                              <w:r>
                                <w:t>30</w:t>
                              </w:r>
                            </w:p>
                            <w:p w:rsidR="00B812D8" w:rsidRDefault="00B812D8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CHOIR MEDLEY</w:t>
                              </w:r>
                              <w:r>
                                <w:tab/>
                                <w:t>11:30-12:30</w:t>
                              </w:r>
                            </w:p>
                            <w:p w:rsidR="00B812D8" w:rsidRDefault="00B812D8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GUEST CHOIR WORSHIP</w:t>
                              </w:r>
                              <w:r>
                                <w:tab/>
                                <w:t>12:30-12:40</w:t>
                              </w:r>
                            </w:p>
                            <w:p w:rsidR="00B812D8" w:rsidRDefault="00B812D8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CLOSING CHARGE/BENEDICTION</w:t>
                              </w:r>
                              <w:r>
                                <w:tab/>
                                <w:t>12:40-13:00</w:t>
                              </w:r>
                            </w:p>
                            <w:p w:rsidR="00B812D8" w:rsidRDefault="00B812D8" w:rsidP="00825E5D">
                              <w:pPr>
                                <w:tabs>
                                  <w:tab w:val="left" w:pos="3119"/>
                                </w:tabs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38" style="position:absolute;margin-left:-10.5pt;margin-top:-9pt;width:228.75pt;height:232.5pt;z-index:251658240;mso-wrap-distance-left:14.4pt;mso-wrap-distance-top:3.6pt;mso-wrap-distance-right:14.4pt;mso-wrap-distance-bottom:3.6pt;mso-position-horizontal-relative:margin;mso-position-vertical-relative:margin;mso-width-relative:margin;mso-height-relative:margin" coordsize="35674,3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">
                <v:rect id="Rectangle 199" o:spid="_x0000_s1039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" fillcolor="#5b9bd5 [3204]" strokecolor="#bdd6ee [1300]" strokeweight="1pt">
                  <v:textbox>
                    <w:txbxContent>
                      <w:p w:rsidR="00B812D8" w:rsidRDefault="00B812D8" w:rsidP="00825E5D">
                        <w:pPr>
                          <w:jc w:val="center"/>
                        </w:pPr>
                        <w:r>
                          <w:t>RCCG HOPE CONNECTION: CONCERT 2.0</w:t>
                        </w:r>
                      </w:p>
                      <w:p w:rsidR="00B812D8" w:rsidRDefault="00B812D8" w:rsidP="00825E5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40" type="#_x0000_t202" style="position:absolute;top:2526;width:35674;height:3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" filled="f" strokecolor="#bdd6ee [1300]" strokeweight=".5pt">
                  <v:textbox inset=",7.2pt,,0">
                    <w:txbxContent>
                      <w:p w:rsidR="00B812D8" w:rsidRDefault="00B812D8" w:rsidP="00825E5D">
                        <w:pPr>
                          <w:tabs>
                            <w:tab w:val="left" w:pos="3119"/>
                          </w:tabs>
                        </w:pPr>
                      </w:p>
                      <w:p w:rsidR="00B812D8" w:rsidRDefault="00B812D8" w:rsidP="00825E5D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SUNDAY SCHOOL</w:t>
                        </w:r>
                        <w:r>
                          <w:tab/>
                          <w:t xml:space="preserve">10:00-10:45            </w:t>
                        </w:r>
                      </w:p>
                      <w:p w:rsidR="00B812D8" w:rsidRDefault="00B812D8" w:rsidP="00825E5D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OPENING PRAYER/CHARGE</w:t>
                        </w:r>
                        <w:r>
                          <w:tab/>
                        </w:r>
                        <w:r w:rsidRPr="00B812D8">
                          <w:t>10:45-11:05</w:t>
                        </w:r>
                      </w:p>
                      <w:p w:rsidR="00B812D8" w:rsidRDefault="00B812D8" w:rsidP="00825E5D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ANNOUNCEMENT</w:t>
                        </w:r>
                        <w:r>
                          <w:tab/>
                          <w:t xml:space="preserve"> </w:t>
                        </w:r>
                        <w:r w:rsidRPr="00B812D8">
                          <w:t>11:05-11:10</w:t>
                        </w:r>
                      </w:p>
                      <w:p w:rsidR="00B812D8" w:rsidRDefault="00B812D8" w:rsidP="00825E5D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BIBLE READING</w:t>
                        </w:r>
                        <w:r>
                          <w:tab/>
                        </w:r>
                        <w:r w:rsidRPr="00B812D8">
                          <w:t>11:10-11:1</w:t>
                        </w:r>
                        <w:r>
                          <w:t>5</w:t>
                        </w:r>
                      </w:p>
                      <w:p w:rsidR="00B812D8" w:rsidRDefault="00B812D8" w:rsidP="00825E5D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CAROLS</w:t>
                        </w:r>
                        <w:r>
                          <w:tab/>
                        </w:r>
                        <w:r w:rsidRPr="00B812D8">
                          <w:t>11:1</w:t>
                        </w:r>
                        <w:r>
                          <w:t>5</w:t>
                        </w:r>
                        <w:r w:rsidRPr="00B812D8">
                          <w:t>-11:</w:t>
                        </w:r>
                        <w:r>
                          <w:t>30</w:t>
                        </w:r>
                      </w:p>
                      <w:p w:rsidR="00B812D8" w:rsidRDefault="00B812D8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CHOIR MEDLEY</w:t>
                        </w:r>
                        <w:r>
                          <w:tab/>
                          <w:t>11:30-12:30</w:t>
                        </w:r>
                      </w:p>
                      <w:p w:rsidR="00B812D8" w:rsidRDefault="00B812D8" w:rsidP="00825E5D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GUEST CHOIR WORSHIP</w:t>
                        </w:r>
                        <w:r>
                          <w:tab/>
                          <w:t>12:30-12:40</w:t>
                        </w:r>
                      </w:p>
                      <w:p w:rsidR="00B812D8" w:rsidRDefault="00B812D8" w:rsidP="00825E5D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CLOSING CHARGE/BENEDICTION</w:t>
                        </w:r>
                        <w:r>
                          <w:tab/>
                          <w:t>12:40-13:00</w:t>
                        </w:r>
                      </w:p>
                      <w:p w:rsidR="00B812D8" w:rsidRDefault="00B812D8" w:rsidP="00825E5D">
                        <w:pPr>
                          <w:tabs>
                            <w:tab w:val="left" w:pos="3119"/>
                          </w:tabs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60288" behindDoc="0" locked="0" layoutInCell="1" allowOverlap="1" wp14:anchorId="33D6743B" wp14:editId="4535D174">
                <wp:simplePos x="0" y="0"/>
                <wp:positionH relativeFrom="margin">
                  <wp:posOffset>3819525</wp:posOffset>
                </wp:positionH>
                <wp:positionV relativeFrom="margin">
                  <wp:posOffset>-114300</wp:posOffset>
                </wp:positionV>
                <wp:extent cx="2905125" cy="2952750"/>
                <wp:effectExtent l="0" t="0" r="28575" b="1905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2952750"/>
                          <a:chOff x="0" y="0"/>
                          <a:chExt cx="3567448" cy="352542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12D8" w:rsidRDefault="00B812D8" w:rsidP="00B812D8">
                              <w:pPr>
                                <w:jc w:val="center"/>
                              </w:pPr>
                              <w:r>
                                <w:t>RCCG HOPE CONNECTION: CONCERT 2.0</w:t>
                              </w:r>
                            </w:p>
                            <w:p w:rsidR="00B812D8" w:rsidRDefault="00B812D8" w:rsidP="00B812D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252683"/>
                            <a:ext cx="3567448" cy="327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SUNDAY SCHOOL</w:t>
                              </w:r>
                              <w:r>
                                <w:tab/>
                                <w:t xml:space="preserve">10:00-10:45            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OPENING PRAYER/CHARGE</w:t>
                              </w:r>
                              <w:r>
                                <w:tab/>
                              </w:r>
                              <w:r w:rsidRPr="00B812D8">
                                <w:t>10:45-11:05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ANNOUNCEMENT</w:t>
                              </w:r>
                              <w:r>
                                <w:tab/>
                                <w:t xml:space="preserve"> </w:t>
                              </w:r>
                              <w:r w:rsidRPr="00B812D8">
                                <w:t>11:05-11:10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BIBLE READING</w:t>
                              </w:r>
                              <w:r>
                                <w:tab/>
                              </w:r>
                              <w:r w:rsidRPr="00B812D8">
                                <w:t>11:10-11:1</w:t>
                              </w:r>
                              <w:r>
                                <w:t>5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CAROLS</w:t>
                              </w:r>
                              <w:r>
                                <w:tab/>
                              </w:r>
                              <w:r w:rsidRPr="00B812D8">
                                <w:t>11:1</w:t>
                              </w:r>
                              <w:r>
                                <w:t>5</w:t>
                              </w:r>
                              <w:r w:rsidRPr="00B812D8">
                                <w:t>-11:</w:t>
                              </w:r>
                              <w:r>
                                <w:t>30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CHOIR MEDLEY</w:t>
                              </w:r>
                              <w:r>
                                <w:tab/>
                                <w:t>11:30-12:30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GUEST CHOIR WORSHIP</w:t>
                              </w:r>
                              <w:r>
                                <w:tab/>
                                <w:t>12:30-12:40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</w:pPr>
                              <w:r w:rsidRPr="00B812D8">
                                <w:t>CLOSING CHARGE/BENEDICTION</w:t>
                              </w:r>
                              <w:r>
                                <w:tab/>
                                <w:t>12:40-13:00</w:t>
                              </w:r>
                            </w:p>
                            <w:p w:rsidR="00B812D8" w:rsidRDefault="00B812D8" w:rsidP="00B812D8">
                              <w:pPr>
                                <w:tabs>
                                  <w:tab w:val="left" w:pos="3119"/>
                                </w:tabs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D6743B" id="Group 1" o:spid="_x0000_s1041" style="position:absolute;margin-left:300.75pt;margin-top:-9pt;width:228.75pt;height:232.5pt;z-index:251660288;mso-wrap-distance-left:14.4pt;mso-wrap-distance-top:3.6pt;mso-wrap-distance-right:14.4pt;mso-wrap-distance-bottom:3.6pt;mso-position-horizontal-relative:margin;mso-position-vertical-relative:margin;mso-width-relative:margin;mso-height-relative:margin" coordsize="35674,3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">
                <v:rect id="Rectangle 2" o:spid="_x0000_s1042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" fillcolor="#5b9bd5 [3204]" strokecolor="#bdd6ee [1300]" strokeweight="1pt">
                  <v:textbox>
                    <w:txbxContent>
                      <w:p w:rsidR="00B812D8" w:rsidRDefault="00B812D8" w:rsidP="00B812D8">
                        <w:pPr>
                          <w:jc w:val="center"/>
                        </w:pPr>
                        <w:r>
                          <w:t>RCCG HOPE CONNECTION: CONCERT 2.0</w:t>
                        </w:r>
                      </w:p>
                      <w:p w:rsidR="00B812D8" w:rsidRDefault="00B812D8" w:rsidP="00B812D8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3" o:spid="_x0000_s1043" type="#_x0000_t202" style="position:absolute;top:2526;width:35674;height:3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" filled="f" strokecolor="#bdd6ee [1300]" strokeweight=".5pt">
                  <v:textbox inset=",7.2pt,,0">
                    <w:txbxContent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SUNDAY SCHOOL</w:t>
                        </w:r>
                        <w:r>
                          <w:tab/>
                          <w:t xml:space="preserve">10:00-10:45            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OPENING PRAYER/CHARGE</w:t>
                        </w:r>
                        <w:r>
                          <w:tab/>
                        </w:r>
                        <w:r w:rsidRPr="00B812D8">
                          <w:t>10:45-11:05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ANNOUNCEMENT</w:t>
                        </w:r>
                        <w:r>
                          <w:tab/>
                          <w:t xml:space="preserve"> </w:t>
                        </w:r>
                        <w:r w:rsidRPr="00B812D8">
                          <w:t>11:05-11:10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BIBLE READING</w:t>
                        </w:r>
                        <w:r>
                          <w:tab/>
                        </w:r>
                        <w:r w:rsidRPr="00B812D8">
                          <w:t>11:10-11:1</w:t>
                        </w:r>
                        <w:r>
                          <w:t>5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CAROLS</w:t>
                        </w:r>
                        <w:r>
                          <w:tab/>
                        </w:r>
                        <w:r w:rsidRPr="00B812D8">
                          <w:t>11:1</w:t>
                        </w:r>
                        <w:r>
                          <w:t>5</w:t>
                        </w:r>
                        <w:r w:rsidRPr="00B812D8">
                          <w:t>-11:</w:t>
                        </w:r>
                        <w:r>
                          <w:t>30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>
                          <w:t>CHOIR MEDLEY</w:t>
                        </w:r>
                        <w:r>
                          <w:tab/>
                          <w:t>11:30-12:30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GUEST CHOIR WORSHIP</w:t>
                        </w:r>
                        <w:r>
                          <w:tab/>
                          <w:t>12:30-12:40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</w:pPr>
                        <w:r w:rsidRPr="00B812D8">
                          <w:t>CLOSING CHARGE/BENEDICTION</w:t>
                        </w:r>
                        <w:r>
                          <w:tab/>
                          <w:t>12:40-13:00</w:t>
                        </w:r>
                      </w:p>
                      <w:p w:rsidR="00B812D8" w:rsidRDefault="00B812D8" w:rsidP="00B812D8">
                        <w:pPr>
                          <w:tabs>
                            <w:tab w:val="left" w:pos="3119"/>
                          </w:tabs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3B594E" w:rsidRPr="00825E5D" w:rsidSect="00825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5D"/>
    <w:rsid w:val="003B594E"/>
    <w:rsid w:val="00825E5D"/>
    <w:rsid w:val="00A51802"/>
    <w:rsid w:val="00B812D8"/>
    <w:rsid w:val="00B833DF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3EA3"/>
  <w15:chartTrackingRefBased/>
  <w15:docId w15:val="{F0FB2700-B43B-4D02-B714-BE452999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7AC78D57-55B9-484F-A9D8-3DCB4B69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6DEC6D90.dotm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Iyalla Alamina (Researcher)</dc:creator>
  <cp:keywords/>
  <dc:description/>
  <cp:lastModifiedBy>Iyalla Alamina (Researcher)</cp:lastModifiedBy>
  <cp:revision>2</cp:revision>
  <dcterms:created xsi:type="dcterms:W3CDTF">2019-12-15T03:25:00Z</dcterms:created>
  <dcterms:modified xsi:type="dcterms:W3CDTF">2019-12-15T03:25:00Z</dcterms:modified>
</cp:coreProperties>
</file>