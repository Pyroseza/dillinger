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815"/>
        <w:gridCol w:w="1134"/>
        <w:gridCol w:w="4819"/>
      </w:tblGrid>
      <w:tr w:rsidR="00533E78" w:rsidRPr="002C7415" w:rsidTr="007E4EC4">
        <w:trPr>
          <w:trHeight w:val="6929"/>
        </w:trPr>
        <w:tc>
          <w:tcPr>
            <w:tcW w:w="4815" w:type="dxa"/>
            <w:tcBorders>
              <w:bottom w:val="single" w:sz="4" w:space="0" w:color="auto"/>
            </w:tcBorders>
            <w:vAlign w:val="center"/>
          </w:tcPr>
          <w:p w:rsidR="00533E78" w:rsidRDefault="00533E78" w:rsidP="00533E78">
            <w:pPr>
              <w:pStyle w:val="ListParagraph"/>
              <w:spacing w:line="360" w:lineRule="auto"/>
              <w:ind w:left="310"/>
              <w:jc w:val="center"/>
              <w:rPr>
                <w:sz w:val="26"/>
              </w:rPr>
            </w:pPr>
            <w:r>
              <w:rPr>
                <w:sz w:val="26"/>
              </w:rPr>
              <w:t>ORDER OF SERVICE</w:t>
            </w:r>
          </w:p>
          <w:p w:rsidR="00533E78" w:rsidRDefault="00533E78" w:rsidP="00533E78">
            <w:pPr>
              <w:pStyle w:val="ListParagraph"/>
              <w:spacing w:line="360" w:lineRule="auto"/>
              <w:ind w:left="310"/>
              <w:jc w:val="center"/>
              <w:rPr>
                <w:sz w:val="26"/>
              </w:rPr>
            </w:pPr>
          </w:p>
          <w:p w:rsidR="00533E78" w:rsidRPr="002C7415" w:rsidRDefault="00533E78" w:rsidP="002C741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Workers Prayers</w:t>
            </w:r>
          </w:p>
          <w:p w:rsidR="00533E78" w:rsidRPr="002C7415" w:rsidRDefault="00533E78" w:rsidP="002C741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Sunday School</w:t>
            </w:r>
          </w:p>
          <w:p w:rsidR="00533E78" w:rsidRPr="002C7415" w:rsidRDefault="00533E78" w:rsidP="002C741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Praise Worship</w:t>
            </w:r>
          </w:p>
          <w:p w:rsidR="00533E78" w:rsidRPr="002C7415" w:rsidRDefault="00533E78" w:rsidP="002C741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Prayer (Call to Worship)</w:t>
            </w:r>
          </w:p>
          <w:p w:rsidR="00533E78" w:rsidRPr="002C7415" w:rsidRDefault="00533E78" w:rsidP="002C741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Bible Reading</w:t>
            </w:r>
          </w:p>
          <w:p w:rsidR="00533E78" w:rsidRPr="002C7415" w:rsidRDefault="00533E78" w:rsidP="002C741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Special presentation/drama</w:t>
            </w:r>
          </w:p>
          <w:p w:rsidR="00533E78" w:rsidRPr="002C7415" w:rsidRDefault="00533E78" w:rsidP="002C741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Choir Ministration</w:t>
            </w:r>
          </w:p>
          <w:p w:rsidR="00533E78" w:rsidRPr="002C7415" w:rsidRDefault="00533E78" w:rsidP="002C741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Sermon</w:t>
            </w:r>
          </w:p>
          <w:p w:rsidR="00533E78" w:rsidRPr="002C7415" w:rsidRDefault="00533E78" w:rsidP="002C741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Announcements/Tithes &amp; Offerings</w:t>
            </w:r>
          </w:p>
          <w:p w:rsidR="00533E78" w:rsidRPr="002C7415" w:rsidRDefault="00533E78" w:rsidP="002C741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 xml:space="preserve">Birthday song/ prayer for </w:t>
            </w:r>
            <w:r w:rsidR="007E4EC4">
              <w:rPr>
                <w:sz w:val="26"/>
              </w:rPr>
              <w:t>Birthday</w:t>
            </w:r>
            <w:r w:rsidRPr="002C7415">
              <w:rPr>
                <w:sz w:val="26"/>
              </w:rPr>
              <w:t xml:space="preserve"> celebrants</w:t>
            </w:r>
          </w:p>
          <w:p w:rsidR="00533E78" w:rsidRPr="002C7415" w:rsidRDefault="00533E78" w:rsidP="002C741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Benediction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533E78" w:rsidRDefault="00533E78">
            <w:pPr>
              <w:rPr>
                <w:sz w:val="26"/>
              </w:rPr>
            </w:pPr>
          </w:p>
          <w:p w:rsidR="00533E78" w:rsidRPr="00533E78" w:rsidRDefault="00533E78" w:rsidP="00533E78">
            <w:pPr>
              <w:spacing w:line="360" w:lineRule="auto"/>
              <w:ind w:left="360"/>
              <w:rPr>
                <w:sz w:val="26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533E78" w:rsidRDefault="00533E78" w:rsidP="00533E78">
            <w:pPr>
              <w:pStyle w:val="ListParagraph"/>
              <w:spacing w:line="360" w:lineRule="auto"/>
              <w:ind w:left="310"/>
              <w:jc w:val="center"/>
              <w:rPr>
                <w:sz w:val="26"/>
              </w:rPr>
            </w:pPr>
            <w:r>
              <w:rPr>
                <w:sz w:val="26"/>
              </w:rPr>
              <w:t>ORDER OF SERVICE</w:t>
            </w:r>
          </w:p>
          <w:p w:rsidR="00533E78" w:rsidRDefault="00533E78" w:rsidP="00533E78">
            <w:pPr>
              <w:pStyle w:val="ListParagraph"/>
              <w:spacing w:line="360" w:lineRule="auto"/>
              <w:ind w:left="310"/>
              <w:jc w:val="center"/>
              <w:rPr>
                <w:sz w:val="26"/>
              </w:rPr>
            </w:pP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Workers Prayers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Sunday School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Praise Worship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Prayer (Call to Worship)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Bible Reading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Special presentation/drama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Choir Ministration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Sermon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Announcements/Tithes &amp; Offerings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 xml:space="preserve">Birthday song/ prayer for </w:t>
            </w:r>
            <w:r w:rsidR="007E4EC4">
              <w:rPr>
                <w:sz w:val="26"/>
              </w:rPr>
              <w:t>Birthday</w:t>
            </w:r>
            <w:r w:rsidRPr="002C7415">
              <w:rPr>
                <w:sz w:val="26"/>
              </w:rPr>
              <w:t xml:space="preserve"> celebrants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Benediction</w:t>
            </w:r>
          </w:p>
        </w:tc>
      </w:tr>
      <w:tr w:rsidR="00533E78" w:rsidRPr="002C7415" w:rsidTr="007E4EC4">
        <w:trPr>
          <w:trHeight w:val="1414"/>
        </w:trPr>
        <w:tc>
          <w:tcPr>
            <w:tcW w:w="4815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33E78" w:rsidRDefault="00533E78" w:rsidP="00533E78">
            <w:pPr>
              <w:pStyle w:val="ListParagraph"/>
              <w:spacing w:line="360" w:lineRule="auto"/>
              <w:ind w:left="310"/>
              <w:jc w:val="center"/>
              <w:rPr>
                <w:sz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E78" w:rsidRDefault="00533E78" w:rsidP="00533E78">
            <w:pPr>
              <w:rPr>
                <w:sz w:val="26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33E78" w:rsidRDefault="00533E78" w:rsidP="00533E78">
            <w:pPr>
              <w:pStyle w:val="ListParagraph"/>
              <w:spacing w:line="360" w:lineRule="auto"/>
              <w:ind w:left="310"/>
              <w:jc w:val="center"/>
              <w:rPr>
                <w:sz w:val="26"/>
              </w:rPr>
            </w:pPr>
          </w:p>
        </w:tc>
      </w:tr>
      <w:tr w:rsidR="00533E78" w:rsidRPr="002C7415" w:rsidTr="007E4EC4">
        <w:trPr>
          <w:trHeight w:val="6676"/>
        </w:trPr>
        <w:tc>
          <w:tcPr>
            <w:tcW w:w="4815" w:type="dxa"/>
            <w:vAlign w:val="center"/>
          </w:tcPr>
          <w:p w:rsidR="00533E78" w:rsidRDefault="00533E78" w:rsidP="00533E78">
            <w:pPr>
              <w:pStyle w:val="ListParagraph"/>
              <w:spacing w:line="360" w:lineRule="auto"/>
              <w:ind w:left="310"/>
              <w:jc w:val="center"/>
              <w:rPr>
                <w:sz w:val="26"/>
              </w:rPr>
            </w:pPr>
            <w:r>
              <w:rPr>
                <w:sz w:val="26"/>
              </w:rPr>
              <w:t>ORDER OF SERVICE</w:t>
            </w:r>
          </w:p>
          <w:p w:rsidR="00533E78" w:rsidRDefault="00533E78" w:rsidP="00533E78">
            <w:pPr>
              <w:pStyle w:val="ListParagraph"/>
              <w:spacing w:line="360" w:lineRule="auto"/>
              <w:ind w:left="310"/>
              <w:jc w:val="center"/>
              <w:rPr>
                <w:sz w:val="26"/>
              </w:rPr>
            </w:pP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Workers Prayers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Sunday School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Praise Worship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 xml:space="preserve">Prayer (Call </w:t>
            </w:r>
            <w:r w:rsidR="000C69B9" w:rsidRPr="002C7415">
              <w:rPr>
                <w:sz w:val="26"/>
              </w:rPr>
              <w:t>to</w:t>
            </w:r>
            <w:r w:rsidRPr="002C7415">
              <w:rPr>
                <w:sz w:val="26"/>
              </w:rPr>
              <w:t xml:space="preserve"> Worship)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Bible Reading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Choir Ministration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Sermon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Announcements/Tithes &amp; Offerings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Benediction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533E78" w:rsidRDefault="00533E78">
            <w:pPr>
              <w:rPr>
                <w:sz w:val="26"/>
              </w:rPr>
            </w:pPr>
          </w:p>
          <w:p w:rsidR="00533E78" w:rsidRPr="00533E78" w:rsidRDefault="00533E78" w:rsidP="00533E78">
            <w:pPr>
              <w:spacing w:line="360" w:lineRule="auto"/>
              <w:ind w:left="360"/>
              <w:rPr>
                <w:sz w:val="26"/>
              </w:rPr>
            </w:pPr>
          </w:p>
        </w:tc>
        <w:tc>
          <w:tcPr>
            <w:tcW w:w="4819" w:type="dxa"/>
            <w:vAlign w:val="center"/>
          </w:tcPr>
          <w:p w:rsidR="00533E78" w:rsidRDefault="00533E78" w:rsidP="00533E78">
            <w:pPr>
              <w:pStyle w:val="ListParagraph"/>
              <w:spacing w:line="360" w:lineRule="auto"/>
              <w:ind w:left="310"/>
              <w:jc w:val="center"/>
              <w:rPr>
                <w:sz w:val="26"/>
              </w:rPr>
            </w:pPr>
            <w:r>
              <w:rPr>
                <w:sz w:val="26"/>
              </w:rPr>
              <w:t>ORDER OF SERVICE</w:t>
            </w:r>
          </w:p>
          <w:p w:rsidR="00533E78" w:rsidRDefault="00533E78" w:rsidP="00533E78">
            <w:pPr>
              <w:pStyle w:val="ListParagraph"/>
              <w:spacing w:line="360" w:lineRule="auto"/>
              <w:ind w:left="310"/>
              <w:jc w:val="center"/>
              <w:rPr>
                <w:sz w:val="26"/>
              </w:rPr>
            </w:pP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Workers Prayers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Sunday School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Praise Worship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 xml:space="preserve">Prayer (Call </w:t>
            </w:r>
            <w:bookmarkStart w:id="0" w:name="_GoBack"/>
            <w:bookmarkEnd w:id="0"/>
            <w:r w:rsidR="000C69B9" w:rsidRPr="002C7415">
              <w:rPr>
                <w:sz w:val="26"/>
              </w:rPr>
              <w:t>to</w:t>
            </w:r>
            <w:r w:rsidRPr="002C7415">
              <w:rPr>
                <w:sz w:val="26"/>
              </w:rPr>
              <w:t xml:space="preserve"> Worship)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Bible Reading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Choir Ministration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Sermon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Announcements/Tithes &amp; Offerings</w:t>
            </w:r>
          </w:p>
          <w:p w:rsidR="00533E78" w:rsidRPr="002C7415" w:rsidRDefault="00533E78" w:rsidP="00533E78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</w:rPr>
            </w:pPr>
            <w:r w:rsidRPr="002C7415">
              <w:rPr>
                <w:sz w:val="26"/>
              </w:rPr>
              <w:t>Benediction</w:t>
            </w:r>
          </w:p>
        </w:tc>
      </w:tr>
    </w:tbl>
    <w:p w:rsidR="003B594E" w:rsidRPr="002C7415" w:rsidRDefault="003B594E" w:rsidP="002C7415">
      <w:pPr>
        <w:spacing w:line="360" w:lineRule="auto"/>
        <w:rPr>
          <w:sz w:val="26"/>
        </w:rPr>
      </w:pPr>
    </w:p>
    <w:sectPr w:rsidR="003B594E" w:rsidRPr="002C7415" w:rsidSect="007E4EC4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3232C"/>
    <w:multiLevelType w:val="hybridMultilevel"/>
    <w:tmpl w:val="81F87F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B574D"/>
    <w:multiLevelType w:val="hybridMultilevel"/>
    <w:tmpl w:val="81F87F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265FC"/>
    <w:multiLevelType w:val="hybridMultilevel"/>
    <w:tmpl w:val="81F87F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C110F"/>
    <w:multiLevelType w:val="hybridMultilevel"/>
    <w:tmpl w:val="81F87F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15"/>
    <w:rsid w:val="000C69B9"/>
    <w:rsid w:val="002C7415"/>
    <w:rsid w:val="003B594E"/>
    <w:rsid w:val="00533E78"/>
    <w:rsid w:val="007E4EC4"/>
    <w:rsid w:val="00B833DF"/>
    <w:rsid w:val="00F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C163"/>
  <w15:chartTrackingRefBased/>
  <w15:docId w15:val="{5FEF9D04-0044-4700-AE00-101F02F8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74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9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CAA2B30E.dotm</Template>
  <TotalTime>290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Iyalla Alamina (Researcher)</dc:creator>
  <cp:keywords/>
  <dc:description/>
  <cp:lastModifiedBy>Iyalla Alamina (Researcher)</cp:lastModifiedBy>
  <cp:revision>2</cp:revision>
  <cp:lastPrinted>2019-08-25T05:19:00Z</cp:lastPrinted>
  <dcterms:created xsi:type="dcterms:W3CDTF">2019-08-25T00:27:00Z</dcterms:created>
  <dcterms:modified xsi:type="dcterms:W3CDTF">2019-08-25T05:19:00Z</dcterms:modified>
</cp:coreProperties>
</file>