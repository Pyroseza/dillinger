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4E" w:rsidRPr="00825E5D" w:rsidRDefault="00825E5D" w:rsidP="00825E5D">
      <w:bookmarkStart w:id="0" w:name="_GoBack"/>
      <w:bookmarkEnd w:id="0"/>
      <w:r w:rsidRPr="00825E5D"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73290546" wp14:editId="07BC4E0A">
                <wp:simplePos x="0" y="0"/>
                <wp:positionH relativeFrom="margin">
                  <wp:posOffset>3752215</wp:posOffset>
                </wp:positionH>
                <wp:positionV relativeFrom="margin">
                  <wp:posOffset>6789420</wp:posOffset>
                </wp:positionV>
                <wp:extent cx="2905125" cy="2952750"/>
                <wp:effectExtent l="0" t="0" r="28575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jc w:val="center"/>
                              </w:pPr>
                              <w:r>
                                <w:t>WHITE PROGRAMME</w:t>
                              </w:r>
                            </w:p>
                            <w:p w:rsidR="00825E5D" w:rsidRDefault="00825E5D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OPENING PRAYER/CHARGE</w:t>
                              </w:r>
                              <w:r>
                                <w:tab/>
                                <w:t xml:space="preserve">6:00-6:05            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INSTRUMENTAL WORSHIP</w:t>
                              </w:r>
                              <w:r>
                                <w:tab/>
                                <w:t>6:05-6:20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HYMNS</w:t>
                              </w:r>
                              <w:r>
                                <w:tab/>
                                <w:t xml:space="preserve"> 6:20-6:35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GUEST CHOIR WORSHIP</w:t>
                              </w:r>
                              <w:r>
                                <w:tab/>
                                <w:t>6:35-6:50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WORSHIP MEDLEY</w:t>
                              </w:r>
                              <w:r>
                                <w:tab/>
                                <w:t>6:50-7:30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SPECIAL MINISTRATION</w:t>
                              </w:r>
                              <w:r>
                                <w:tab/>
                                <w:t>7:30-7:45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VOTE OF THANKS</w:t>
                              </w:r>
                              <w:r>
                                <w:tab/>
                                <w:t>7:45-7:50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CLOSING CHARGE/BENEDICTION</w:t>
                              </w:r>
                              <w:r>
                                <w:tab/>
                                <w:t>7:50-8:00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90546" id="Group 16" o:spid="_x0000_s1026" style="position:absolute;margin-left:295.45pt;margin-top:534.6pt;width:228.75pt;height:232.5pt;z-index:251666432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">
                <v:rect id="Rectangle 17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" fillcolor="#5b9bd5 [3204]" strokecolor="#bdd6ee [1300]" strokeweight="1pt">
                  <v:textbox>
                    <w:txbxContent>
                      <w:p w:rsidR="00825E5D" w:rsidRDefault="00825E5D" w:rsidP="00825E5D">
                        <w:pPr>
                          <w:jc w:val="center"/>
                        </w:pPr>
                        <w:r>
                          <w:t>WHITE PROGRAMME</w:t>
                        </w:r>
                      </w:p>
                      <w:p w:rsidR="00825E5D" w:rsidRDefault="00825E5D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" filled="f" strokecolor="#bdd6ee [1300]" strokeweight=".5pt">
                  <v:textbox inset=",7.2pt,,0">
                    <w:txbxContent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OPENING PRAYER/CHARGE</w:t>
                        </w:r>
                        <w:r>
                          <w:tab/>
                          <w:t xml:space="preserve">6:00-6:05            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INSTRUMENTAL WORSHIP</w:t>
                        </w:r>
                        <w:r>
                          <w:tab/>
                          <w:t>6:05-6:20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HYMNS</w:t>
                        </w:r>
                        <w:r>
                          <w:tab/>
                          <w:t xml:space="preserve"> 6:20-6:35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GUEST CHOIR WORSHIP</w:t>
                        </w:r>
                        <w:r>
                          <w:tab/>
                          <w:t>6:35-6:50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WORSHIP MEDLEY</w:t>
                        </w:r>
                        <w:r>
                          <w:tab/>
                          <w:t>6:50-7:30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SPECIAL MINISTRATION</w:t>
                        </w:r>
                        <w:r>
                          <w:tab/>
                          <w:t>7:30-7:45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VOTE OF THANKS</w:t>
                        </w:r>
                        <w:r>
                          <w:tab/>
                          <w:t>7:45-7:50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CLOSING CHARGE/BENEDICTION</w:t>
                        </w:r>
                        <w:r>
                          <w:tab/>
                          <w:t>7:50-8:00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25E5D"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686512B8" wp14:editId="088C1794">
                <wp:simplePos x="0" y="0"/>
                <wp:positionH relativeFrom="margin">
                  <wp:posOffset>40005</wp:posOffset>
                </wp:positionH>
                <wp:positionV relativeFrom="margin">
                  <wp:posOffset>6789420</wp:posOffset>
                </wp:positionV>
                <wp:extent cx="2905125" cy="2952750"/>
                <wp:effectExtent l="0" t="0" r="28575" b="1905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jc w:val="center"/>
                              </w:pPr>
                              <w:r>
                                <w:t>WHITE PROGRAMME</w:t>
                              </w:r>
                            </w:p>
                            <w:p w:rsidR="00825E5D" w:rsidRDefault="00825E5D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OPENING PRAYER/CHARGE</w:t>
                              </w:r>
                              <w:r>
                                <w:tab/>
                                <w:t xml:space="preserve">6:00-6:05            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INSTRUMENTAL WORSHIP</w:t>
                              </w:r>
                              <w:r>
                                <w:tab/>
                                <w:t>6:05-6:20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HYMNS</w:t>
                              </w:r>
                              <w:r>
                                <w:tab/>
                                <w:t xml:space="preserve"> 6:20-6:35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GUEST CHOIR WORSHIP</w:t>
                              </w:r>
                              <w:r>
                                <w:tab/>
                                <w:t>6:35-6:50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WORSHIP MEDLEY</w:t>
                              </w:r>
                              <w:r>
                                <w:tab/>
                                <w:t>6:50-7:30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SPECIAL MINISTRATION</w:t>
                              </w:r>
                              <w:r>
                                <w:tab/>
                                <w:t>7:30-7:45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VOTE OF THANKS</w:t>
                              </w:r>
                              <w:r>
                                <w:tab/>
                                <w:t>7:45-7:50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CLOSING CHARGE/BENEDICTION</w:t>
                              </w:r>
                              <w:r>
                                <w:tab/>
                                <w:t>7:50-8:00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512B8" id="Group 13" o:spid="_x0000_s1029" style="position:absolute;margin-left:3.15pt;margin-top:534.6pt;width:228.75pt;height:232.5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">
                <v:rect id="Rectangle 14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" fillcolor="#5b9bd5 [3204]" strokecolor="#bdd6ee [1300]" strokeweight="1pt">
                  <v:textbox>
                    <w:txbxContent>
                      <w:p w:rsidR="00825E5D" w:rsidRDefault="00825E5D" w:rsidP="00825E5D">
                        <w:pPr>
                          <w:jc w:val="center"/>
                        </w:pPr>
                        <w:r>
                          <w:t>WHITE PROGRAMME</w:t>
                        </w:r>
                      </w:p>
                      <w:p w:rsidR="00825E5D" w:rsidRDefault="00825E5D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5" o:spid="_x0000_s1031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" filled="f" strokecolor="#bdd6ee [1300]" strokeweight=".5pt">
                  <v:textbox inset=",7.2pt,,0">
                    <w:txbxContent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OPENING PRAYER/CHARGE</w:t>
                        </w:r>
                        <w:r>
                          <w:tab/>
                          <w:t xml:space="preserve">6:00-6:05            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INSTRUMENTAL WORSHIP</w:t>
                        </w:r>
                        <w:r>
                          <w:tab/>
                          <w:t>6:05-6:20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HYMNS</w:t>
                        </w:r>
                        <w:r>
                          <w:tab/>
                          <w:t xml:space="preserve"> 6:20-6:35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GUEST CHOIR WORSHIP</w:t>
                        </w:r>
                        <w:r>
                          <w:tab/>
                          <w:t>6:35-6:50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WORSHIP MEDLEY</w:t>
                        </w:r>
                        <w:r>
                          <w:tab/>
                          <w:t>6:50-7:30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SPECIAL MINISTRATION</w:t>
                        </w:r>
                        <w:r>
                          <w:tab/>
                          <w:t>7:30-7:45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VOTE OF THANKS</w:t>
                        </w:r>
                        <w:r>
                          <w:tab/>
                          <w:t>7:45-7:50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CLOSING CHARGE/BENEDICTION</w:t>
                        </w:r>
                        <w:r>
                          <w:tab/>
                          <w:t>7:50-8:00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25E5D"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73290546" wp14:editId="07BC4E0A">
                <wp:simplePos x="0" y="0"/>
                <wp:positionH relativeFrom="margin">
                  <wp:posOffset>3714115</wp:posOffset>
                </wp:positionH>
                <wp:positionV relativeFrom="margin">
                  <wp:posOffset>3398520</wp:posOffset>
                </wp:positionV>
                <wp:extent cx="2905125" cy="2952750"/>
                <wp:effectExtent l="0" t="0" r="28575" b="1905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jc w:val="center"/>
                              </w:pPr>
                              <w:r>
                                <w:t>WHITE PROGRAMME</w:t>
                              </w:r>
                            </w:p>
                            <w:p w:rsidR="00825E5D" w:rsidRDefault="00825E5D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OPENING PRAYER/CHARGE</w:t>
                              </w:r>
                              <w:r>
                                <w:tab/>
                                <w:t xml:space="preserve">6:00-6:05            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INSTRUMENTAL WORSHIP</w:t>
                              </w:r>
                              <w:r>
                                <w:tab/>
                                <w:t>6:05-6:20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HYMNS</w:t>
                              </w:r>
                              <w:r>
                                <w:tab/>
                                <w:t xml:space="preserve"> 6:20-6:35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GUEST CHOIR WORSHIP</w:t>
                              </w:r>
                              <w:r>
                                <w:tab/>
                                <w:t>6:35-6:50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WORSHIP MEDLEY</w:t>
                              </w:r>
                              <w:r>
                                <w:tab/>
                                <w:t>6:50-7:30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SPECIAL MINISTRATION</w:t>
                              </w:r>
                              <w:r>
                                <w:tab/>
                                <w:t>7:30-7:45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VOTE OF THANKS</w:t>
                              </w:r>
                              <w:r>
                                <w:tab/>
                                <w:t>7:45-7:50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CLOSING CHARGE/BENEDICTION</w:t>
                              </w:r>
                              <w:r>
                                <w:tab/>
                                <w:t>7:50-8:00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90546" id="Group 10" o:spid="_x0000_s1032" style="position:absolute;margin-left:292.45pt;margin-top:267.6pt;width:228.75pt;height:232.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">
                <v:rect id="Rectangle 11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" fillcolor="#5b9bd5 [3204]" strokecolor="#bdd6ee [1300]" strokeweight="1pt">
                  <v:textbox>
                    <w:txbxContent>
                      <w:p w:rsidR="00825E5D" w:rsidRDefault="00825E5D" w:rsidP="00825E5D">
                        <w:pPr>
                          <w:jc w:val="center"/>
                        </w:pPr>
                        <w:r>
                          <w:t>WHITE PROGRAMME</w:t>
                        </w:r>
                      </w:p>
                      <w:p w:rsidR="00825E5D" w:rsidRDefault="00825E5D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2" o:spid="_x0000_s1034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" filled="f" strokecolor="#bdd6ee [1300]" strokeweight=".5pt">
                  <v:textbox inset=",7.2pt,,0">
                    <w:txbxContent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OPENING PRAYER/CHARGE</w:t>
                        </w:r>
                        <w:r>
                          <w:tab/>
                          <w:t xml:space="preserve">6:00-6:05            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INSTRUMENTAL WORSHIP</w:t>
                        </w:r>
                        <w:r>
                          <w:tab/>
                          <w:t>6:05-6:20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HYMNS</w:t>
                        </w:r>
                        <w:r>
                          <w:tab/>
                          <w:t xml:space="preserve"> 6:20-6:35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GUEST CHOIR WORSHIP</w:t>
                        </w:r>
                        <w:r>
                          <w:tab/>
                          <w:t>6:35-6:50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WORSHIP MEDLEY</w:t>
                        </w:r>
                        <w:r>
                          <w:tab/>
                          <w:t>6:50-7:30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SPECIAL MINISTRATION</w:t>
                        </w:r>
                        <w:r>
                          <w:tab/>
                          <w:t>7:30-7:45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VOTE OF THANKS</w:t>
                        </w:r>
                        <w:r>
                          <w:tab/>
                          <w:t>7:45-7:50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CLOSING CHARGE/BENEDICTION</w:t>
                        </w:r>
                        <w:r>
                          <w:tab/>
                          <w:t>7:50-8:00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25E5D"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686512B8" wp14:editId="088C1794">
                <wp:simplePos x="0" y="0"/>
                <wp:positionH relativeFrom="margin">
                  <wp:posOffset>1905</wp:posOffset>
                </wp:positionH>
                <wp:positionV relativeFrom="margin">
                  <wp:posOffset>3398520</wp:posOffset>
                </wp:positionV>
                <wp:extent cx="2905125" cy="2952750"/>
                <wp:effectExtent l="0" t="0" r="28575" b="1905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jc w:val="center"/>
                              </w:pPr>
                              <w:r>
                                <w:t>WHITE PROGRAMME</w:t>
                              </w:r>
                            </w:p>
                            <w:p w:rsidR="00825E5D" w:rsidRDefault="00825E5D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OPENING PRAYER/CHARGE</w:t>
                              </w:r>
                              <w:r>
                                <w:tab/>
                                <w:t xml:space="preserve">6:00-6:05            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INSTRUMENTAL WORSHIP</w:t>
                              </w:r>
                              <w:r>
                                <w:tab/>
                                <w:t>6:05-6:20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HYMNS</w:t>
                              </w:r>
                              <w:r>
                                <w:tab/>
                                <w:t xml:space="preserve"> 6:20-6:35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GUEST CHOIR WORSHIP</w:t>
                              </w:r>
                              <w:r>
                                <w:tab/>
                                <w:t>6:35-6:50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WORSHIP MEDLEY</w:t>
                              </w:r>
                              <w:r>
                                <w:tab/>
                                <w:t>6:50-7:30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SPECIAL MINISTRATION</w:t>
                              </w:r>
                              <w:r>
                                <w:tab/>
                                <w:t>7:30-7:45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VOTE OF THANKS</w:t>
                              </w:r>
                              <w:r>
                                <w:tab/>
                                <w:t>7:45-7:50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CLOSING CHARGE/BENEDICTION</w:t>
                              </w:r>
                              <w:r>
                                <w:tab/>
                                <w:t>7:50-8:00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512B8" id="Group 7" o:spid="_x0000_s1035" style="position:absolute;margin-left:.15pt;margin-top:267.6pt;width:228.75pt;height:232.5pt;z-index:251662336;mso-wrap-distance-left:14.4pt;mso-wrap-distance-top:3.6pt;mso-wrap-distance-right:14.4pt;mso-wrap-distance-bottom:3.6pt;mso-position-horizontal-relative:margin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">
                <v:rect id="Rectangle 8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" fillcolor="#5b9bd5 [3204]" strokecolor="#bdd6ee [1300]" strokeweight="1pt">
                  <v:textbox>
                    <w:txbxContent>
                      <w:p w:rsidR="00825E5D" w:rsidRDefault="00825E5D" w:rsidP="00825E5D">
                        <w:pPr>
                          <w:jc w:val="center"/>
                        </w:pPr>
                        <w:r>
                          <w:t>WHITE PROGRAMME</w:t>
                        </w:r>
                      </w:p>
                      <w:p w:rsidR="00825E5D" w:rsidRDefault="00825E5D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9" o:spid="_x0000_s1037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" filled="f" strokecolor="#bdd6ee [1300]" strokeweight=".5pt">
                  <v:textbox inset=",7.2pt,,0">
                    <w:txbxContent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OPENING PRAYER/CHARGE</w:t>
                        </w:r>
                        <w:r>
                          <w:tab/>
                          <w:t xml:space="preserve">6:00-6:05            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INSTRUMENTAL WORSHIP</w:t>
                        </w:r>
                        <w:r>
                          <w:tab/>
                          <w:t>6:05-6:20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HYMNS</w:t>
                        </w:r>
                        <w:r>
                          <w:tab/>
                          <w:t xml:space="preserve"> 6:20-6:35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GUEST CHOIR WORSHIP</w:t>
                        </w:r>
                        <w:r>
                          <w:tab/>
                          <w:t>6:35-6:50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WORSHIP MEDLEY</w:t>
                        </w:r>
                        <w:r>
                          <w:tab/>
                          <w:t>6:50-7:30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SPECIAL MINISTRATION</w:t>
                        </w:r>
                        <w:r>
                          <w:tab/>
                          <w:t>7:30-7:45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VOTE OF THANKS</w:t>
                        </w:r>
                        <w:r>
                          <w:tab/>
                          <w:t>7:45-7:50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CLOSING CHARGE/BENEDICTION</w:t>
                        </w:r>
                        <w:r>
                          <w:tab/>
                          <w:t>7:50-8:00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1261271A" wp14:editId="3425D87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905125" cy="2952750"/>
                <wp:effectExtent l="0" t="0" r="28575" b="1905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jc w:val="center"/>
                              </w:pPr>
                              <w:r>
                                <w:t>WHITE PROGRAMME</w:t>
                              </w:r>
                            </w:p>
                            <w:p w:rsidR="00825E5D" w:rsidRDefault="00825E5D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OPENING PRAYER/CHARGE</w:t>
                              </w:r>
                              <w:r>
                                <w:tab/>
                                <w:t xml:space="preserve">6:00-6:05            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INSTRUMENTAL WORSHIP</w:t>
                              </w:r>
                              <w:r>
                                <w:tab/>
                                <w:t>6:05-6:20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HYMNS</w:t>
                              </w:r>
                              <w:r>
                                <w:tab/>
                                <w:t xml:space="preserve"> 6:20-6:35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GUEST CHOIR WORSHIP</w:t>
                              </w:r>
                              <w:r>
                                <w:tab/>
                                <w:t>6:35-6:50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WORSHIP MEDLEY</w:t>
                              </w:r>
                              <w:r>
                                <w:tab/>
                                <w:t>6:50-7:30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SPECIAL MINISTRATION</w:t>
                              </w:r>
                              <w:r>
                                <w:tab/>
                                <w:t>7:30-7:45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VOTE OF THANKS</w:t>
                              </w:r>
                              <w:r>
                                <w:tab/>
                                <w:t>7:45-7:50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CLOSING CHARGE/BENEDICTION</w:t>
                              </w:r>
                              <w:r>
                                <w:tab/>
                                <w:t>7:50-8:00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1271A" id="Group 4" o:spid="_x0000_s1038" style="position:absolute;margin-left:177.55pt;margin-top:0;width:228.75pt;height:232.5pt;z-index:251660288;mso-wrap-distance-left:14.4pt;mso-wrap-distance-top:3.6pt;mso-wrap-distance-right:14.4pt;mso-wrap-distance-bottom:3.6pt;mso-position-horizontal:right;mso-position-horizontal-relative:margin;mso-position-vertical:top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">
                <v:rect id="Rectangle 5" o:spid="_x0000_s103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" fillcolor="#5b9bd5 [3204]" strokecolor="#bdd6ee [1300]" strokeweight="1pt">
                  <v:textbox>
                    <w:txbxContent>
                      <w:p w:rsidR="00825E5D" w:rsidRDefault="00825E5D" w:rsidP="00825E5D">
                        <w:pPr>
                          <w:jc w:val="center"/>
                        </w:pPr>
                        <w:r>
                          <w:t>WHITE PROGRAMME</w:t>
                        </w:r>
                      </w:p>
                      <w:p w:rsidR="00825E5D" w:rsidRDefault="00825E5D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6" o:spid="_x0000_s1040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" filled="f" strokecolor="#bdd6ee [1300]" strokeweight=".5pt">
                  <v:textbox inset=",7.2pt,,0">
                    <w:txbxContent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OPENING PRAYER/CHARGE</w:t>
                        </w:r>
                        <w:r>
                          <w:tab/>
                          <w:t xml:space="preserve">6:00-6:05            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INSTRUMENTAL WORSHIP</w:t>
                        </w:r>
                        <w:r>
                          <w:tab/>
                          <w:t>6:05-6:20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HYMNS</w:t>
                        </w:r>
                        <w:r>
                          <w:tab/>
                          <w:t xml:space="preserve"> 6:20-6:35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GUEST CHOIR WORSHIP</w:t>
                        </w:r>
                        <w:r>
                          <w:tab/>
                          <w:t>6:35-6:50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WORSHIP MEDLEY</w:t>
                        </w:r>
                        <w:r>
                          <w:tab/>
                          <w:t>6:50-7:30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SPECIAL MINISTRATION</w:t>
                        </w:r>
                        <w:r>
                          <w:tab/>
                          <w:t>7:30-7:45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VOTE OF THANKS</w:t>
                        </w:r>
                        <w:r>
                          <w:tab/>
                          <w:t>7:45-7:50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CLOSING CHARGE/BENEDICTION</w:t>
                        </w:r>
                        <w:r>
                          <w:tab/>
                          <w:t>7:50-8:00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05125" cy="2952750"/>
                <wp:effectExtent l="0" t="0" r="28575" b="1905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952750"/>
                          <a:chOff x="0" y="0"/>
                          <a:chExt cx="3567448" cy="352542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jc w:val="center"/>
                              </w:pPr>
                              <w:r>
                                <w:t>WHITE PROGRAMME</w:t>
                              </w:r>
                            </w:p>
                            <w:p w:rsidR="00825E5D" w:rsidRDefault="00825E5D" w:rsidP="00825E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3"/>
                            <a:ext cx="3567448" cy="327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OPENING PRAYER/CHARGE</w:t>
                              </w:r>
                              <w:r>
                                <w:tab/>
                              </w:r>
                              <w:r>
                                <w:t xml:space="preserve">6:00-6:05            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INSTRUMENTAL WORSHIP</w:t>
                              </w:r>
                              <w:r>
                                <w:tab/>
                              </w:r>
                              <w:r>
                                <w:t>6:05-6:20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HYMNS</w:t>
                              </w:r>
                              <w:r>
                                <w:tab/>
                              </w:r>
                              <w:r>
                                <w:t xml:space="preserve"> 6:20-6:35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GUEST CHOIR WORSHIP</w:t>
                              </w:r>
                              <w:r>
                                <w:tab/>
                              </w:r>
                              <w:r>
                                <w:t>6:35-6:50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WORSHIP MEDLEY</w:t>
                              </w:r>
                              <w:r>
                                <w:tab/>
                              </w:r>
                              <w:r>
                                <w:t>6:50-7:30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SPECIAL MINISTRATION</w:t>
                              </w:r>
                              <w:r>
                                <w:tab/>
                              </w:r>
                              <w:r>
                                <w:t>7:30-7:45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VOTE OF THANKS</w:t>
                              </w:r>
                              <w:r>
                                <w:tab/>
                              </w:r>
                              <w:r>
                                <w:t>7:45-7:50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</w:pPr>
                              <w:r>
                                <w:t>CLOSING CHARGE/BENEDICTION</w:t>
                              </w:r>
                              <w:r>
                                <w:tab/>
                              </w:r>
                              <w:r>
                                <w:t>7:50-8:00</w:t>
                              </w:r>
                            </w:p>
                            <w:p w:rsidR="00825E5D" w:rsidRDefault="00825E5D" w:rsidP="00825E5D">
                              <w:pPr>
                                <w:tabs>
                                  <w:tab w:val="left" w:pos="3119"/>
                                </w:tabs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41" style="position:absolute;margin-left:0;margin-top:0;width:228.75pt;height:232.5pt;z-index:251658240;mso-wrap-distance-left:14.4pt;mso-wrap-distance-top:3.6pt;mso-wrap-distance-right:14.4pt;mso-wrap-distance-bottom:3.6pt;mso-position-horizontal:left;mso-position-horizontal-relative:margin;mso-position-vertical:top;mso-position-vertical-relative:margin;mso-width-relative:margin;mso-height-relative:margin" coordsize="35674,3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">
                <v:rect id="Rectangle 199" o:spid="_x0000_s104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" fillcolor="#5b9bd5 [3204]" strokecolor="#bdd6ee [1300]" strokeweight="1pt">
                  <v:textbox>
                    <w:txbxContent>
                      <w:p w:rsidR="00825E5D" w:rsidRDefault="00825E5D" w:rsidP="00825E5D">
                        <w:pPr>
                          <w:jc w:val="center"/>
                        </w:pPr>
                        <w:r>
                          <w:t>WHITE PROGRAMME</w:t>
                        </w:r>
                      </w:p>
                      <w:p w:rsidR="00825E5D" w:rsidRDefault="00825E5D" w:rsidP="00825E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43" type="#_x0000_t202" style="position:absolute;top:2526;width:35674;height:3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" filled="f" strokecolor="#bdd6ee [1300]" strokeweight=".5pt">
                  <v:textbox inset=",7.2pt,,0">
                    <w:txbxContent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OPENING PRAYER/CHARGE</w:t>
                        </w:r>
                        <w:r>
                          <w:tab/>
                        </w:r>
                        <w:r>
                          <w:t xml:space="preserve">6:00-6:05            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INSTRUMENTAL WORSHIP</w:t>
                        </w:r>
                        <w:r>
                          <w:tab/>
                        </w:r>
                        <w:r>
                          <w:t>6:05-6:20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HYMNS</w:t>
                        </w:r>
                        <w:r>
                          <w:tab/>
                        </w:r>
                        <w:r>
                          <w:t xml:space="preserve"> 6:20-6:35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GUEST CHOIR WORSHIP</w:t>
                        </w:r>
                        <w:r>
                          <w:tab/>
                        </w:r>
                        <w:r>
                          <w:t>6:35-6:50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WORSHIP MEDLEY</w:t>
                        </w:r>
                        <w:r>
                          <w:tab/>
                        </w:r>
                        <w:r>
                          <w:t>6:50-7:30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SPECIAL MINISTRATION</w:t>
                        </w:r>
                        <w:r>
                          <w:tab/>
                        </w:r>
                        <w:r>
                          <w:t>7:30-7:45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VOTE OF THANKS</w:t>
                        </w:r>
                        <w:r>
                          <w:tab/>
                        </w:r>
                        <w:r>
                          <w:t>7:45-7:50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</w:pPr>
                        <w:r>
                          <w:t>CLOSING CHARGE/BENEDICTION</w:t>
                        </w:r>
                        <w:r>
                          <w:tab/>
                        </w:r>
                        <w:r>
                          <w:t>7:50-8:00</w:t>
                        </w:r>
                      </w:p>
                      <w:p w:rsidR="00825E5D" w:rsidRDefault="00825E5D" w:rsidP="00825E5D">
                        <w:pPr>
                          <w:tabs>
                            <w:tab w:val="left" w:pos="3119"/>
                          </w:tabs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3B594E" w:rsidRPr="00825E5D" w:rsidSect="00825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5D"/>
    <w:rsid w:val="003B594E"/>
    <w:rsid w:val="00825E5D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511F"/>
  <w15:chartTrackingRefBased/>
  <w15:docId w15:val="{F0FB2700-B43B-4D02-B714-BE452999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D530BC59-144C-475D-8A64-F5F8D873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4E86921.dotm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dcterms:created xsi:type="dcterms:W3CDTF">2019-11-13T13:50:00Z</dcterms:created>
  <dcterms:modified xsi:type="dcterms:W3CDTF">2019-11-13T13:59:00Z</dcterms:modified>
</cp:coreProperties>
</file>