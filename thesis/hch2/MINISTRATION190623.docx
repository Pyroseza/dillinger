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MINISTRATION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You gave up Your royal throne, for a crown of thorns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Oh what You did for love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considered me worthy, You knew You would be rejected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Oh what a price for love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saw the shame You would have to bear, and yet You chose it anyway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continue to love me fervently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don't know any other man oh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That is capable of this kind of love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[ Do you know, do you know, do you know Him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That's my JESUS ] Repeat 4x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Uthando</w:t>
      </w:r>
      <w:proofErr w:type="spell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. . .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Love so faithful, love so true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Love unending, bought by blood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Your love will never envy [ Oh. . .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] I know You'll never break my heart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Your love is not demanding [ Oh. . .] Has no evil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You are capable, You are </w:t>
      </w:r>
      <w:proofErr w:type="spell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marvelous</w:t>
      </w:r>
      <w:proofErr w:type="spell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, supernatural - Yes I know him, that's my Jesus (4x)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That's my Jesus 2x Yes I know Him - 4x that's my Jesus (repeat 4x)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PRE PRAISE HYMNS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My faith has found a resting place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Not in device nor creed;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 trust the ever-living one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His wounds shall plead for me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need  no other argument</w:t>
      </w: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need no other plea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enough that Jesus Died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that He died for me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When we walk with the LORD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light of his Word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 glory he sheds on our way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while we do His good will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He abides with us still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and with all who will trust and obey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My hope is built on nothing less than Jesus blood and righteousness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 dare not trust the sweetest frame but only lean on Jesus name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On Christ the solid rock I stand, all other ground is sinking sand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All other ground is sinking sand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PRAISE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I've got my mind made up, and I won't turn back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cos I want to see my Jesus </w:t>
      </w:r>
      <w:proofErr w:type="spell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some day</w:t>
      </w:r>
      <w:proofErr w:type="spell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2x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Good bye world, I'll stay no longer with you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Good bye pleasures of sin, I'll stay no longer with you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I've made up my mind to go that way the rest of my life 2x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Born 3</w:t>
      </w:r>
      <w:proofErr w:type="gram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x  Thank</w:t>
      </w:r>
      <w:proofErr w:type="gram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God I'm born again (repeat)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Born of the water, Spirit and the blood 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Thank God and born again (repeat)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 am under rock, the rock that's higher than I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Jehover</w:t>
      </w:r>
      <w:proofErr w:type="spell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hides me, I am under the rock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go tell my enemies, I am under the rock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Jehover</w:t>
      </w:r>
      <w:proofErr w:type="spellEnd"/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hides me I am under the rock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Fire 3x fire fall on me, as in the day of Pentecost fire fall on me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as in the day of Pentecost, fire fall on me.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POST PRAISE HYMNS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Guide me, O thou great redeemer,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Pilgrim through this barren land,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I am weak but Thou at mighty,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Hold me with thy powerful hand;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bread of heaven, bread of heaven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feed me till I want no more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36D6">
        <w:rPr>
          <w:rFonts w:ascii="Times New Roman" w:eastAsia="Times New Roman" w:hAnsi="Times New Roman" w:cs="Times New Roman"/>
          <w:sz w:val="24"/>
          <w:szCs w:val="24"/>
          <w:lang w:eastAsia="en-GB"/>
        </w:rPr>
        <w:t>Feed me till I want no more</w:t>
      </w:r>
    </w:p>
    <w:p w:rsidR="008436D6" w:rsidRPr="008436D6" w:rsidRDefault="008436D6" w:rsidP="00843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B594E" w:rsidRDefault="003B594E">
      <w:bookmarkStart w:id="0" w:name="_GoBack"/>
      <w:bookmarkEnd w:id="0"/>
    </w:p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D6"/>
    <w:rsid w:val="003B594E"/>
    <w:rsid w:val="008436D6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DAAE-0487-41DF-A175-CF218878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E21E2276.dotm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dcterms:created xsi:type="dcterms:W3CDTF">2019-06-22T19:59:00Z</dcterms:created>
  <dcterms:modified xsi:type="dcterms:W3CDTF">2019-06-22T19:59:00Z</dcterms:modified>
</cp:coreProperties>
</file>