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CB401" w14:textId="473EAFAE" w:rsidR="00527D5F" w:rsidRPr="00367A98" w:rsidRDefault="00867D48" w:rsidP="00C77B31">
      <w:pPr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367A98">
        <w:rPr>
          <w:b/>
          <w:sz w:val="24"/>
          <w:szCs w:val="24"/>
        </w:rPr>
        <w:t>o avoid any unnecessary delays in the examination of the candidate</w:t>
      </w:r>
      <w:r>
        <w:rPr>
          <w:b/>
          <w:sz w:val="24"/>
          <w:szCs w:val="24"/>
        </w:rPr>
        <w:t>, t</w:t>
      </w:r>
      <w:r w:rsidR="00527D5F" w:rsidRPr="00367A98">
        <w:rPr>
          <w:b/>
          <w:sz w:val="24"/>
          <w:szCs w:val="24"/>
        </w:rPr>
        <w:t xml:space="preserve">his form </w:t>
      </w:r>
      <w:r w:rsidR="001151E0" w:rsidRPr="00367A98">
        <w:rPr>
          <w:b/>
          <w:sz w:val="24"/>
          <w:szCs w:val="24"/>
        </w:rPr>
        <w:t>should</w:t>
      </w:r>
      <w:r w:rsidR="00527D5F" w:rsidRPr="00367A98">
        <w:rPr>
          <w:b/>
          <w:sz w:val="24"/>
          <w:szCs w:val="24"/>
        </w:rPr>
        <w:t xml:space="preserve"> be </w:t>
      </w:r>
      <w:r w:rsidR="0030252B">
        <w:rPr>
          <w:b/>
          <w:sz w:val="24"/>
          <w:szCs w:val="24"/>
        </w:rPr>
        <w:t xml:space="preserve">completed in full and </w:t>
      </w:r>
      <w:r w:rsidR="00527D5F" w:rsidRPr="00367A98">
        <w:rPr>
          <w:b/>
          <w:sz w:val="24"/>
          <w:szCs w:val="24"/>
        </w:rPr>
        <w:t xml:space="preserve">submitted to your School </w:t>
      </w:r>
      <w:r w:rsidR="00367A98">
        <w:rPr>
          <w:b/>
          <w:sz w:val="24"/>
          <w:szCs w:val="24"/>
        </w:rPr>
        <w:t>Research</w:t>
      </w:r>
      <w:r w:rsidR="00527D5F" w:rsidRPr="00367A98">
        <w:rPr>
          <w:b/>
          <w:sz w:val="24"/>
          <w:szCs w:val="24"/>
        </w:rPr>
        <w:t xml:space="preserve"> Office</w:t>
      </w:r>
      <w:r w:rsidR="00367A98">
        <w:rPr>
          <w:b/>
          <w:sz w:val="24"/>
          <w:szCs w:val="24"/>
        </w:rPr>
        <w:t xml:space="preserve"> as soon as possible</w:t>
      </w:r>
      <w:r w:rsidR="002F6A4D">
        <w:rPr>
          <w:b/>
          <w:sz w:val="24"/>
          <w:szCs w:val="24"/>
        </w:rPr>
        <w:t xml:space="preserve"> and</w:t>
      </w:r>
      <w:r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normally no later than</w:t>
      </w:r>
      <w:r w:rsidR="009F31BE" w:rsidRPr="00367A98">
        <w:rPr>
          <w:b/>
          <w:sz w:val="24"/>
          <w:szCs w:val="24"/>
        </w:rPr>
        <w:t xml:space="preserve"> </w:t>
      </w:r>
      <w:r w:rsidR="00367A98">
        <w:rPr>
          <w:b/>
          <w:sz w:val="24"/>
          <w:szCs w:val="24"/>
        </w:rPr>
        <w:t>two</w:t>
      </w:r>
      <w:r w:rsidR="009F31BE" w:rsidRPr="00367A98">
        <w:rPr>
          <w:b/>
          <w:sz w:val="24"/>
          <w:szCs w:val="24"/>
        </w:rPr>
        <w:t xml:space="preserve"> working days </w:t>
      </w:r>
      <w:r w:rsidR="00367A98">
        <w:rPr>
          <w:b/>
          <w:sz w:val="24"/>
          <w:szCs w:val="24"/>
        </w:rPr>
        <w:t>after</w:t>
      </w:r>
      <w:r w:rsidR="009F31BE" w:rsidRPr="00367A98">
        <w:rPr>
          <w:b/>
          <w:sz w:val="24"/>
          <w:szCs w:val="24"/>
        </w:rPr>
        <w:t xml:space="preserve"> submission</w:t>
      </w:r>
      <w:r>
        <w:rPr>
          <w:b/>
          <w:sz w:val="24"/>
          <w:szCs w:val="24"/>
        </w:rPr>
        <w:t>.</w:t>
      </w:r>
    </w:p>
    <w:tbl>
      <w:tblPr>
        <w:tblW w:w="0" w:type="auto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00"/>
        <w:gridCol w:w="5830"/>
      </w:tblGrid>
      <w:tr w:rsidR="00215F40" w:rsidRPr="00367A98" w14:paraId="365DE4A4" w14:textId="77777777" w:rsidTr="00210CC0">
        <w:tc>
          <w:tcPr>
            <w:tcW w:w="3300" w:type="dxa"/>
            <w:shd w:val="clear" w:color="auto" w:fill="auto"/>
          </w:tcPr>
          <w:p w14:paraId="521F0B38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Name:</w:t>
            </w:r>
          </w:p>
        </w:tc>
        <w:tc>
          <w:tcPr>
            <w:tcW w:w="5830" w:type="dxa"/>
            <w:shd w:val="clear" w:color="auto" w:fill="auto"/>
          </w:tcPr>
          <w:p w14:paraId="0BFE505E" w14:textId="2F06D19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ALAMINA, IYALLA JOHN</w:t>
            </w:r>
          </w:p>
        </w:tc>
      </w:tr>
      <w:tr w:rsidR="00215F40" w:rsidRPr="00367A98" w14:paraId="7BB98987" w14:textId="77777777" w:rsidTr="00210CC0">
        <w:tc>
          <w:tcPr>
            <w:tcW w:w="3300" w:type="dxa"/>
            <w:shd w:val="clear" w:color="auto" w:fill="auto"/>
          </w:tcPr>
          <w:p w14:paraId="4B192DC9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Student Number:</w:t>
            </w:r>
          </w:p>
        </w:tc>
        <w:tc>
          <w:tcPr>
            <w:tcW w:w="5830" w:type="dxa"/>
            <w:shd w:val="clear" w:color="auto" w:fill="auto"/>
          </w:tcPr>
          <w:p w14:paraId="1FFE596E" w14:textId="02F5787B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U1273400</w:t>
            </w:r>
          </w:p>
        </w:tc>
      </w:tr>
      <w:tr w:rsidR="00215F40" w:rsidRPr="00367A98" w14:paraId="78D99F93" w14:textId="77777777" w:rsidTr="00210CC0">
        <w:tc>
          <w:tcPr>
            <w:tcW w:w="3300" w:type="dxa"/>
            <w:shd w:val="clear" w:color="auto" w:fill="auto"/>
          </w:tcPr>
          <w:p w14:paraId="17DE0591" w14:textId="4B309488" w:rsidR="00215F40" w:rsidRPr="00367A98" w:rsidRDefault="0030252B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3B885961" w14:textId="4332324A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COMPUTING AND ENGINEERING</w:t>
            </w:r>
          </w:p>
        </w:tc>
      </w:tr>
      <w:tr w:rsidR="00215F40" w:rsidRPr="00367A98" w14:paraId="3C41E18F" w14:textId="77777777" w:rsidTr="00210CC0">
        <w:tc>
          <w:tcPr>
            <w:tcW w:w="3300" w:type="dxa"/>
            <w:shd w:val="clear" w:color="auto" w:fill="auto"/>
          </w:tcPr>
          <w:p w14:paraId="4FCBB33A" w14:textId="0AFC5DE8" w:rsidR="00215F40" w:rsidRPr="00367A98" w:rsidRDefault="0030252B" w:rsidP="00BC05A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Intended Award</w:t>
            </w:r>
            <w:r w:rsidR="00215F40" w:rsidRPr="00367A98">
              <w:rPr>
                <w:sz w:val="24"/>
                <w:szCs w:val="24"/>
              </w:rPr>
              <w:t>:</w:t>
            </w:r>
          </w:p>
        </w:tc>
        <w:tc>
          <w:tcPr>
            <w:tcW w:w="5830" w:type="dxa"/>
            <w:shd w:val="clear" w:color="auto" w:fill="auto"/>
          </w:tcPr>
          <w:p w14:paraId="54A79667" w14:textId="5C3131C0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PhD</w:t>
            </w:r>
          </w:p>
        </w:tc>
      </w:tr>
      <w:tr w:rsidR="00304A4C" w:rsidRPr="00367A98" w14:paraId="4725C39A" w14:textId="77777777" w:rsidTr="00210CC0">
        <w:tc>
          <w:tcPr>
            <w:tcW w:w="3300" w:type="dxa"/>
            <w:shd w:val="clear" w:color="auto" w:fill="auto"/>
          </w:tcPr>
          <w:p w14:paraId="20B5DBCE" w14:textId="77777777" w:rsidR="00304A4C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Collaborating Establishment:</w:t>
            </w:r>
          </w:p>
          <w:p w14:paraId="5E397416" w14:textId="7BBE25CE" w:rsidR="00304A4C" w:rsidRPr="00367A98" w:rsidRDefault="00304A4C" w:rsidP="00BC05A7">
            <w:pPr>
              <w:spacing w:after="0" w:line="240" w:lineRule="auto"/>
              <w:ind w:lef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5830" w:type="dxa"/>
            <w:shd w:val="clear" w:color="auto" w:fill="auto"/>
          </w:tcPr>
          <w:p w14:paraId="5D2748EE" w14:textId="3C7D206E" w:rsidR="00304A4C" w:rsidRPr="00367A98" w:rsidRDefault="00BC05A7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noProof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215F40" w:rsidRPr="00367A98" w14:paraId="4029A70F" w14:textId="77777777" w:rsidTr="00210CC0">
        <w:tc>
          <w:tcPr>
            <w:tcW w:w="3300" w:type="dxa"/>
            <w:shd w:val="clear" w:color="auto" w:fill="auto"/>
          </w:tcPr>
          <w:p w14:paraId="4676F341" w14:textId="23B065BB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Supervisor:</w:t>
            </w:r>
          </w:p>
        </w:tc>
        <w:tc>
          <w:tcPr>
            <w:tcW w:w="5830" w:type="dxa"/>
            <w:shd w:val="clear" w:color="auto" w:fill="auto"/>
          </w:tcPr>
          <w:p w14:paraId="5C5EE951" w14:textId="25930E31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DAVID WILSON</w:t>
            </w:r>
          </w:p>
        </w:tc>
      </w:tr>
      <w:tr w:rsidR="00215F40" w:rsidRPr="00367A98" w14:paraId="5EE293E7" w14:textId="77777777" w:rsidTr="00210CC0">
        <w:tc>
          <w:tcPr>
            <w:tcW w:w="3300" w:type="dxa"/>
            <w:shd w:val="clear" w:color="auto" w:fill="auto"/>
          </w:tcPr>
          <w:p w14:paraId="18FAD41A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69A7A144" w14:textId="73FF5862" w:rsidR="00215F40" w:rsidRPr="00367A98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DR SIMON PARKINSON</w:t>
            </w:r>
          </w:p>
        </w:tc>
      </w:tr>
      <w:tr w:rsidR="00215F40" w:rsidRPr="00367A98" w14:paraId="063F2AC6" w14:textId="77777777" w:rsidTr="00210CC0">
        <w:tc>
          <w:tcPr>
            <w:tcW w:w="3300" w:type="dxa"/>
            <w:shd w:val="clear" w:color="auto" w:fill="auto"/>
          </w:tcPr>
          <w:p w14:paraId="3550FBD5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Co-Supervisor:</w:t>
            </w:r>
          </w:p>
        </w:tc>
        <w:tc>
          <w:tcPr>
            <w:tcW w:w="5830" w:type="dxa"/>
            <w:shd w:val="clear" w:color="auto" w:fill="auto"/>
          </w:tcPr>
          <w:p w14:paraId="7ED9D7F7" w14:textId="77777777" w:rsidR="00215F40" w:rsidRPr="00367A98" w:rsidRDefault="00215F40" w:rsidP="00BC05A7">
            <w:pPr>
              <w:spacing w:after="0" w:line="240" w:lineRule="auto"/>
              <w:ind w:left="360" w:hanging="360"/>
              <w:rPr>
                <w:b/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EB7616" w:rsidRPr="00367A98" w14:paraId="50380541" w14:textId="77777777" w:rsidTr="000F3176">
        <w:tc>
          <w:tcPr>
            <w:tcW w:w="3300" w:type="dxa"/>
            <w:shd w:val="clear" w:color="auto" w:fill="auto"/>
            <w:vAlign w:val="center"/>
          </w:tcPr>
          <w:p w14:paraId="1D2BAC43" w14:textId="32B17AFA" w:rsidR="00EB7616" w:rsidRDefault="00EB7616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RPr="00C628BF">
              <w:rPr>
                <w:sz w:val="24"/>
                <w:szCs w:val="24"/>
              </w:rPr>
              <w:t>Date of Submission:</w:t>
            </w:r>
          </w:p>
        </w:tc>
        <w:tc>
          <w:tcPr>
            <w:tcW w:w="5830" w:type="dxa"/>
            <w:shd w:val="clear" w:color="auto" w:fill="auto"/>
            <w:vAlign w:val="center"/>
          </w:tcPr>
          <w:p w14:paraId="2F7C5790" w14:textId="5DC79505" w:rsidR="00EB7616" w:rsidRPr="00CF4454" w:rsidRDefault="00EB7616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 w:rsidRPr="00C628BF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sz w:val="24"/>
                <w:szCs w:val="24"/>
              </w:rPr>
            </w:r>
            <w:r w:rsidRPr="00C628BF">
              <w:rPr>
                <w:rStyle w:val="Strong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  <w:tr w:rsidR="003B262C" w:rsidRPr="00367A98" w14:paraId="3F743811" w14:textId="77777777" w:rsidTr="00210CC0">
        <w:tc>
          <w:tcPr>
            <w:tcW w:w="3300" w:type="dxa"/>
            <w:shd w:val="clear" w:color="auto" w:fill="auto"/>
          </w:tcPr>
          <w:p w14:paraId="32A5E403" w14:textId="200D0456" w:rsidR="003B262C" w:rsidRPr="00367A98" w:rsidRDefault="003B262C" w:rsidP="00BC05A7">
            <w:p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Type:</w:t>
            </w:r>
          </w:p>
        </w:tc>
        <w:tc>
          <w:tcPr>
            <w:tcW w:w="5830" w:type="dxa"/>
            <w:shd w:val="clear" w:color="auto" w:fill="auto"/>
          </w:tcPr>
          <w:p w14:paraId="212910BF" w14:textId="3A705527" w:rsidR="003B262C" w:rsidRPr="00CF4454" w:rsidRDefault="00883B28" w:rsidP="00BC05A7">
            <w:pPr>
              <w:spacing w:after="0" w:line="240" w:lineRule="auto"/>
              <w:ind w:left="360" w:hanging="360"/>
              <w:rPr>
                <w:rStyle w:val="Strong"/>
                <w:b w:val="0"/>
                <w:sz w:val="24"/>
                <w:szCs w:val="24"/>
              </w:rPr>
            </w:pPr>
            <w:r>
              <w:rPr>
                <w:rStyle w:val="Strong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attempt"/>
                  </w:textInput>
                </w:ffData>
              </w:fldChar>
            </w:r>
            <w:r>
              <w:rPr>
                <w:rStyle w:val="Strong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b w:val="0"/>
                <w:sz w:val="24"/>
                <w:szCs w:val="24"/>
              </w:rPr>
            </w:r>
            <w:r>
              <w:rPr>
                <w:rStyle w:val="Strong"/>
                <w:b w:val="0"/>
                <w:sz w:val="24"/>
                <w:szCs w:val="24"/>
              </w:rPr>
              <w:fldChar w:fldCharType="separate"/>
            </w:r>
            <w:r>
              <w:rPr>
                <w:rStyle w:val="Strong"/>
                <w:b w:val="0"/>
                <w:noProof/>
                <w:sz w:val="24"/>
                <w:szCs w:val="24"/>
              </w:rPr>
              <w:t>First attempt</w:t>
            </w:r>
            <w:r>
              <w:rPr>
                <w:rStyle w:val="Strong"/>
                <w:b w:val="0"/>
                <w:sz w:val="24"/>
                <w:szCs w:val="24"/>
              </w:rPr>
              <w:fldChar w:fldCharType="end"/>
            </w:r>
          </w:p>
        </w:tc>
      </w:tr>
    </w:tbl>
    <w:p w14:paraId="4C363194" w14:textId="77777777" w:rsidR="00227ACF" w:rsidRPr="00367A98" w:rsidRDefault="00227ACF" w:rsidP="00C77B31">
      <w:pPr>
        <w:spacing w:after="0" w:line="240" w:lineRule="auto"/>
        <w:ind w:left="142"/>
        <w:rPr>
          <w:sz w:val="24"/>
          <w:szCs w:val="24"/>
        </w:rPr>
      </w:pPr>
    </w:p>
    <w:p w14:paraId="43059F36" w14:textId="49CAFDBF" w:rsidR="0063097E" w:rsidRPr="00367A98" w:rsidRDefault="00373E23" w:rsidP="00C77B31">
      <w:pPr>
        <w:spacing w:after="0"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</w:t>
      </w:r>
      <w:r w:rsidR="0063097E" w:rsidRPr="00367A98">
        <w:rPr>
          <w:sz w:val="24"/>
          <w:szCs w:val="24"/>
        </w:rPr>
        <w:t>o the best of my knowledge</w:t>
      </w:r>
      <w:r w:rsidR="0039523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confirm </w:t>
      </w:r>
      <w:r w:rsidR="0039523B" w:rsidRPr="00367A98">
        <w:rPr>
          <w:sz w:val="24"/>
          <w:szCs w:val="24"/>
        </w:rPr>
        <w:t>that</w:t>
      </w:r>
      <w:r w:rsidR="0063097E" w:rsidRPr="00367A98">
        <w:rPr>
          <w:sz w:val="24"/>
          <w:szCs w:val="24"/>
        </w:rPr>
        <w:t>:</w:t>
      </w:r>
    </w:p>
    <w:p w14:paraId="49B9A29F" w14:textId="77777777" w:rsidR="0063097E" w:rsidRPr="00367A98" w:rsidRDefault="0063097E" w:rsidP="00C77B31">
      <w:pPr>
        <w:spacing w:after="0" w:line="240" w:lineRule="auto"/>
        <w:ind w:left="518"/>
        <w:rPr>
          <w:sz w:val="24"/>
          <w:szCs w:val="24"/>
        </w:rPr>
      </w:pPr>
    </w:p>
    <w:p w14:paraId="71EFB954" w14:textId="3A979105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4C09E7" w:rsidRPr="00367A98">
        <w:rPr>
          <w:sz w:val="24"/>
          <w:szCs w:val="24"/>
        </w:rPr>
        <w:t>he thesis</w:t>
      </w:r>
      <w:r w:rsidR="00585780" w:rsidRPr="00367A98">
        <w:rPr>
          <w:sz w:val="24"/>
          <w:szCs w:val="24"/>
        </w:rPr>
        <w:t xml:space="preserve"> and any </w:t>
      </w:r>
      <w:r w:rsidR="000E655D">
        <w:rPr>
          <w:sz w:val="24"/>
          <w:szCs w:val="24"/>
        </w:rPr>
        <w:t xml:space="preserve">accompanying documentation and/or </w:t>
      </w:r>
      <w:r w:rsidR="00585780" w:rsidRPr="00367A98">
        <w:rPr>
          <w:sz w:val="24"/>
          <w:szCs w:val="24"/>
        </w:rPr>
        <w:t>material, hereafter referred to as the ‘Work’,</w:t>
      </w:r>
      <w:r w:rsidR="004C09E7" w:rsidRPr="00367A98">
        <w:rPr>
          <w:sz w:val="24"/>
          <w:szCs w:val="24"/>
        </w:rPr>
        <w:t xml:space="preserve"> was </w:t>
      </w:r>
      <w:r w:rsidR="00564092" w:rsidRPr="00367A98">
        <w:rPr>
          <w:sz w:val="24"/>
          <w:szCs w:val="24"/>
        </w:rPr>
        <w:t>produced</w:t>
      </w:r>
      <w:r w:rsidR="004C09E7" w:rsidRPr="00367A98">
        <w:rPr>
          <w:sz w:val="24"/>
          <w:szCs w:val="24"/>
        </w:rPr>
        <w:t xml:space="preserve"> in accordance with the University of Huddersfield’s regulations and associated policies</w:t>
      </w:r>
      <w:r w:rsidR="00585780" w:rsidRPr="00367A98">
        <w:rPr>
          <w:sz w:val="24"/>
          <w:szCs w:val="24"/>
        </w:rPr>
        <w:t>;</w:t>
      </w:r>
    </w:p>
    <w:p w14:paraId="3F2520B6" w14:textId="77777777" w:rsidR="00585780" w:rsidRPr="00367A98" w:rsidRDefault="00585780" w:rsidP="00585780">
      <w:pPr>
        <w:pStyle w:val="ListParagraph"/>
        <w:spacing w:after="0" w:line="240" w:lineRule="auto"/>
        <w:ind w:left="880"/>
        <w:rPr>
          <w:sz w:val="24"/>
          <w:szCs w:val="24"/>
        </w:rPr>
      </w:pPr>
    </w:p>
    <w:p w14:paraId="3A622C29" w14:textId="76470E61" w:rsidR="00E66EDF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a</w:t>
      </w:r>
      <w:r w:rsidR="00210CC0">
        <w:rPr>
          <w:sz w:val="24"/>
          <w:szCs w:val="24"/>
        </w:rPr>
        <w:t>ny</w:t>
      </w:r>
      <w:r w:rsidR="00E66EDF">
        <w:rPr>
          <w:sz w:val="24"/>
          <w:szCs w:val="24"/>
        </w:rPr>
        <w:t xml:space="preserve"> </w:t>
      </w:r>
      <w:r w:rsidR="00210CC0">
        <w:rPr>
          <w:sz w:val="24"/>
          <w:szCs w:val="24"/>
        </w:rPr>
        <w:t>NDAs, restrictions or embargoes on the submitted Work are listed below</w:t>
      </w:r>
      <w:r w:rsidR="00217DAE">
        <w:rPr>
          <w:sz w:val="24"/>
          <w:szCs w:val="24"/>
        </w:rPr>
        <w:t xml:space="preserve"> and have been </w:t>
      </w:r>
      <w:r w:rsidR="00286376">
        <w:rPr>
          <w:sz w:val="24"/>
          <w:szCs w:val="24"/>
        </w:rPr>
        <w:t xml:space="preserve">previously </w:t>
      </w:r>
      <w:r w:rsidR="00217DAE">
        <w:rPr>
          <w:sz w:val="24"/>
          <w:szCs w:val="24"/>
        </w:rPr>
        <w:t>communicated to the candidate for inclusion on the University Repository Form</w:t>
      </w:r>
      <w:r w:rsidR="00210CC0">
        <w:rPr>
          <w:sz w:val="24"/>
          <w:szCs w:val="24"/>
        </w:rPr>
        <w:t>:</w:t>
      </w:r>
    </w:p>
    <w:tbl>
      <w:tblPr>
        <w:tblpPr w:leftFromText="180" w:rightFromText="180" w:vertAnchor="text" w:horzAnchor="margin" w:tblpX="984" w:tblpY="58"/>
        <w:tblW w:w="8338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8338"/>
      </w:tblGrid>
      <w:tr w:rsidR="00210CC0" w:rsidRPr="00367A98" w14:paraId="6AE51C63" w14:textId="77777777" w:rsidTr="00A71ED1">
        <w:tc>
          <w:tcPr>
            <w:tcW w:w="8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9A82A" w14:textId="77777777" w:rsidR="00210CC0" w:rsidRPr="00367A98" w:rsidRDefault="00210CC0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02F232E" w14:textId="77777777" w:rsidR="00210CC0" w:rsidRPr="00210CC0" w:rsidRDefault="00210CC0" w:rsidP="00210CC0">
      <w:pPr>
        <w:spacing w:after="0" w:line="240" w:lineRule="auto"/>
        <w:rPr>
          <w:sz w:val="24"/>
          <w:szCs w:val="24"/>
        </w:rPr>
      </w:pPr>
    </w:p>
    <w:p w14:paraId="4C2A5466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28BCE354" w14:textId="46D37E87" w:rsidR="00585780" w:rsidRPr="00367A98" w:rsidRDefault="00051B35" w:rsidP="00585780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>
        <w:rPr>
          <w:sz w:val="24"/>
          <w:szCs w:val="24"/>
        </w:rPr>
        <w:t>t</w:t>
      </w:r>
      <w:r w:rsidR="00C43D9C">
        <w:rPr>
          <w:sz w:val="24"/>
          <w:szCs w:val="24"/>
        </w:rPr>
        <w:t>h</w:t>
      </w:r>
      <w:r w:rsidR="00CD7F1E">
        <w:rPr>
          <w:sz w:val="24"/>
          <w:szCs w:val="24"/>
        </w:rPr>
        <w:t>e supervisory team</w:t>
      </w:r>
      <w:r w:rsidR="00456EB5" w:rsidRPr="00367A98">
        <w:rPr>
          <w:sz w:val="24"/>
          <w:szCs w:val="24"/>
        </w:rPr>
        <w:t xml:space="preserve">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has</w:t>
      </w:r>
      <w:r w:rsidR="00883B28">
        <w:rPr>
          <w:rStyle w:val="Strong"/>
          <w:sz w:val="24"/>
          <w:szCs w:val="24"/>
        </w:rPr>
        <w:fldChar w:fldCharType="end"/>
      </w:r>
      <w:r w:rsidR="00456EB5" w:rsidRPr="00367A98">
        <w:rPr>
          <w:sz w:val="24"/>
          <w:szCs w:val="24"/>
        </w:rPr>
        <w:t xml:space="preserve"> had </w:t>
      </w:r>
      <w:r w:rsidR="00585780" w:rsidRPr="00367A98">
        <w:rPr>
          <w:sz w:val="24"/>
          <w:szCs w:val="24"/>
        </w:rPr>
        <w:t xml:space="preserve">sufficient </w:t>
      </w:r>
      <w:r w:rsidR="00456EB5" w:rsidRPr="00367A98">
        <w:rPr>
          <w:sz w:val="24"/>
          <w:szCs w:val="24"/>
        </w:rPr>
        <w:t xml:space="preserve">opportunity to comment on </w:t>
      </w:r>
      <w:r w:rsidR="00585780" w:rsidRPr="00367A98">
        <w:rPr>
          <w:sz w:val="24"/>
          <w:szCs w:val="24"/>
        </w:rPr>
        <w:t>the Work</w:t>
      </w:r>
      <w:r w:rsidR="00456EB5" w:rsidRPr="00367A98">
        <w:rPr>
          <w:sz w:val="24"/>
          <w:szCs w:val="24"/>
        </w:rPr>
        <w:t xml:space="preserve"> prior to submission</w:t>
      </w:r>
      <w:r w:rsidR="00585780" w:rsidRPr="00367A98">
        <w:rPr>
          <w:sz w:val="24"/>
          <w:szCs w:val="24"/>
        </w:rPr>
        <w:t>;</w:t>
      </w:r>
    </w:p>
    <w:p w14:paraId="767BB775" w14:textId="77777777" w:rsidR="00585780" w:rsidRPr="00367A98" w:rsidRDefault="00585780" w:rsidP="00585780">
      <w:pPr>
        <w:spacing w:after="0" w:line="240" w:lineRule="auto"/>
        <w:rPr>
          <w:sz w:val="24"/>
          <w:szCs w:val="24"/>
        </w:rPr>
      </w:pPr>
    </w:p>
    <w:p w14:paraId="46BD66C2" w14:textId="4E6842E3" w:rsidR="00BB2587" w:rsidRPr="00367A98" w:rsidRDefault="005E7CE0" w:rsidP="00BB2587">
      <w:pPr>
        <w:pStyle w:val="ListParagraph"/>
        <w:numPr>
          <w:ilvl w:val="0"/>
          <w:numId w:val="1"/>
        </w:numPr>
        <w:spacing w:after="0" w:line="240" w:lineRule="auto"/>
        <w:ind w:left="880" w:hanging="550"/>
        <w:rPr>
          <w:sz w:val="24"/>
          <w:szCs w:val="24"/>
        </w:rPr>
      </w:pPr>
      <w:r w:rsidRPr="00367A98">
        <w:rPr>
          <w:sz w:val="24"/>
          <w:szCs w:val="24"/>
        </w:rPr>
        <w:t xml:space="preserve">I </w:t>
      </w:r>
      <w:r w:rsidR="00883B28">
        <w:rPr>
          <w:rStyle w:val="Strong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ve"/>
            </w:textInput>
          </w:ffData>
        </w:fldChar>
      </w:r>
      <w:r w:rsidR="00883B28">
        <w:rPr>
          <w:rStyle w:val="Strong"/>
          <w:sz w:val="24"/>
          <w:szCs w:val="24"/>
        </w:rPr>
        <w:instrText xml:space="preserve"> FORMTEXT </w:instrText>
      </w:r>
      <w:r w:rsidR="00883B28">
        <w:rPr>
          <w:rStyle w:val="Strong"/>
          <w:sz w:val="24"/>
          <w:szCs w:val="24"/>
        </w:rPr>
      </w:r>
      <w:r w:rsidR="00883B28">
        <w:rPr>
          <w:rStyle w:val="Strong"/>
          <w:sz w:val="24"/>
          <w:szCs w:val="24"/>
        </w:rPr>
        <w:fldChar w:fldCharType="separate"/>
      </w:r>
      <w:r w:rsidR="00883B28">
        <w:rPr>
          <w:rStyle w:val="Strong"/>
          <w:noProof/>
          <w:sz w:val="24"/>
          <w:szCs w:val="24"/>
        </w:rPr>
        <w:t>have</w:t>
      </w:r>
      <w:r w:rsidR="00883B28">
        <w:rPr>
          <w:rStyle w:val="Strong"/>
          <w:sz w:val="24"/>
          <w:szCs w:val="24"/>
        </w:rPr>
        <w:fldChar w:fldCharType="end"/>
      </w:r>
      <w:r w:rsidRPr="00367A98">
        <w:rPr>
          <w:sz w:val="24"/>
          <w:szCs w:val="24"/>
        </w:rPr>
        <w:t xml:space="preserve"> </w:t>
      </w:r>
      <w:r w:rsidR="00456EB5" w:rsidRPr="00367A98">
        <w:rPr>
          <w:sz w:val="24"/>
          <w:szCs w:val="24"/>
        </w:rPr>
        <w:t>seen the final version of the thesis prior to submission</w:t>
      </w:r>
      <w:r w:rsidR="00BB2587" w:rsidRPr="00367A98">
        <w:rPr>
          <w:sz w:val="24"/>
          <w:szCs w:val="24"/>
        </w:rPr>
        <w:t>;</w:t>
      </w:r>
    </w:p>
    <w:p w14:paraId="7A88277A" w14:textId="77777777" w:rsidR="00527D5F" w:rsidRPr="00367A98" w:rsidRDefault="00527D5F" w:rsidP="00BB2587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X="438" w:tblpY="58"/>
        <w:tblW w:w="8884" w:type="dxa"/>
        <w:tblLayout w:type="fixed"/>
        <w:tblCellMar>
          <w:top w:w="28" w:type="dxa"/>
          <w:bottom w:w="113" w:type="dxa"/>
        </w:tblCellMar>
        <w:tblLook w:val="04A0" w:firstRow="1" w:lastRow="0" w:firstColumn="1" w:lastColumn="0" w:noHBand="0" w:noVBand="1"/>
      </w:tblPr>
      <w:tblGrid>
        <w:gridCol w:w="122"/>
        <w:gridCol w:w="8762"/>
      </w:tblGrid>
      <w:tr w:rsidR="00C77B31" w:rsidRPr="00367A98" w14:paraId="6DDCA20B" w14:textId="77777777" w:rsidTr="00A71ED1">
        <w:tc>
          <w:tcPr>
            <w:tcW w:w="8884" w:type="dxa"/>
            <w:gridSpan w:val="2"/>
            <w:shd w:val="clear" w:color="auto" w:fill="auto"/>
          </w:tcPr>
          <w:p w14:paraId="545F7A1E" w14:textId="5C96C601" w:rsidR="00C77B31" w:rsidRPr="00367A98" w:rsidRDefault="00C43D9C" w:rsidP="00331A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the supervisory team believes there have been insufficient oppor</w:t>
            </w:r>
            <w:r w:rsidR="0007757A">
              <w:rPr>
                <w:sz w:val="24"/>
                <w:szCs w:val="24"/>
              </w:rPr>
              <w:t xml:space="preserve">tunities to comment on the Work and/or </w:t>
            </w:r>
            <w:r>
              <w:rPr>
                <w:sz w:val="24"/>
                <w:szCs w:val="24"/>
              </w:rPr>
              <w:t>where the</w:t>
            </w:r>
            <w:r w:rsidR="00EB1D10">
              <w:rPr>
                <w:sz w:val="24"/>
                <w:szCs w:val="24"/>
              </w:rPr>
              <w:t xml:space="preserve"> final version of the </w:t>
            </w:r>
            <w:r w:rsidR="00221C96">
              <w:rPr>
                <w:sz w:val="24"/>
                <w:szCs w:val="24"/>
              </w:rPr>
              <w:t>Work</w:t>
            </w:r>
            <w:r>
              <w:rPr>
                <w:sz w:val="24"/>
                <w:szCs w:val="24"/>
              </w:rPr>
              <w:t xml:space="preserve"> has not been seen prior to submission</w:t>
            </w:r>
            <w:r w:rsidR="00C77B31" w:rsidRPr="00367A98">
              <w:rPr>
                <w:sz w:val="24"/>
                <w:szCs w:val="24"/>
              </w:rPr>
              <w:t>, please provide details below:</w:t>
            </w:r>
          </w:p>
        </w:tc>
      </w:tr>
      <w:tr w:rsidR="00C77B31" w:rsidRPr="00367A98" w14:paraId="1E3F291B" w14:textId="77777777" w:rsidTr="00A71ED1">
        <w:trPr>
          <w:gridBefore w:val="1"/>
          <w:wBefore w:w="122" w:type="dxa"/>
        </w:trPr>
        <w:tc>
          <w:tcPr>
            <w:tcW w:w="8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17555" w14:textId="4A953EEA" w:rsidR="00C77B31" w:rsidRPr="00367A98" w:rsidRDefault="00926579" w:rsidP="00210CC0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sz w:val="24"/>
                <w:szCs w:val="24"/>
              </w:rPr>
            </w:pPr>
            <w:r w:rsidRPr="00367A98">
              <w:rPr>
                <w:rStyle w:val="Strong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67A98">
              <w:rPr>
                <w:rStyle w:val="Strong"/>
                <w:sz w:val="24"/>
                <w:szCs w:val="24"/>
              </w:rPr>
              <w:instrText xml:space="preserve"> FORMTEXT </w:instrText>
            </w:r>
            <w:r w:rsidRPr="00367A98">
              <w:rPr>
                <w:rStyle w:val="Strong"/>
                <w:sz w:val="24"/>
                <w:szCs w:val="24"/>
              </w:rPr>
            </w:r>
            <w:r w:rsidRPr="00367A98">
              <w:rPr>
                <w:rStyle w:val="Strong"/>
                <w:sz w:val="24"/>
                <w:szCs w:val="24"/>
              </w:rPr>
              <w:fldChar w:fldCharType="separate"/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t> </w:t>
            </w:r>
            <w:r w:rsidRPr="00367A98">
              <w:rPr>
                <w:rStyle w:val="Strong"/>
                <w:sz w:val="24"/>
                <w:szCs w:val="24"/>
              </w:rPr>
              <w:fldChar w:fldCharType="end"/>
            </w:r>
          </w:p>
        </w:tc>
      </w:tr>
    </w:tbl>
    <w:p w14:paraId="6E6EA97C" w14:textId="77777777" w:rsidR="00D27AE1" w:rsidRDefault="00D27AE1" w:rsidP="00227ACF">
      <w:pPr>
        <w:spacing w:after="0" w:line="240" w:lineRule="auto"/>
        <w:rPr>
          <w:sz w:val="24"/>
          <w:szCs w:val="24"/>
        </w:rPr>
        <w:sectPr w:rsidR="00D27AE1" w:rsidSect="00810B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40" w:right="1393" w:bottom="719" w:left="1134" w:header="539" w:footer="709" w:gutter="0"/>
          <w:cols w:space="708"/>
          <w:docGrid w:linePitch="360"/>
        </w:sectPr>
      </w:pPr>
    </w:p>
    <w:p w14:paraId="45921E25" w14:textId="6B106139" w:rsidR="00145A5C" w:rsidRPr="00367A98" w:rsidRDefault="00145A5C" w:rsidP="00227ACF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margin" w:tblpY="58"/>
        <w:tblW w:w="9322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668"/>
        <w:gridCol w:w="4270"/>
        <w:gridCol w:w="1447"/>
        <w:gridCol w:w="1937"/>
      </w:tblGrid>
      <w:tr w:rsidR="009C1EB0" w:rsidRPr="00367A98" w14:paraId="6A7CAB0A" w14:textId="77777777" w:rsidTr="00622D6C">
        <w:tc>
          <w:tcPr>
            <w:tcW w:w="1668" w:type="dxa"/>
            <w:shd w:val="clear" w:color="auto" w:fill="auto"/>
            <w:vAlign w:val="bottom"/>
          </w:tcPr>
          <w:p w14:paraId="2AF9005A" w14:textId="77777777" w:rsidR="009C1EB0" w:rsidRPr="00367A98" w:rsidRDefault="009C1EB0" w:rsidP="00622D6C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 xml:space="preserve">Full Name: </w:t>
            </w:r>
            <w:r w:rsidRPr="00367A98"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F38A4" w14:textId="5D4BB338" w:rsidR="009C1EB0" w:rsidRPr="00367A98" w:rsidRDefault="00883B28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ALAMINA,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IYALLA JOHN</w:t>
            </w:r>
          </w:p>
        </w:tc>
      </w:tr>
      <w:tr w:rsidR="009C1EB0" w:rsidRPr="00367A98" w14:paraId="0A780954" w14:textId="77777777" w:rsidTr="00622D6C">
        <w:tc>
          <w:tcPr>
            <w:tcW w:w="1668" w:type="dxa"/>
            <w:shd w:val="clear" w:color="auto" w:fill="auto"/>
            <w:vAlign w:val="bottom"/>
          </w:tcPr>
          <w:p w14:paraId="1157662C" w14:textId="77777777" w:rsidR="009C1EB0" w:rsidRPr="008C025D" w:rsidRDefault="009C1EB0" w:rsidP="00622D6C">
            <w:pPr>
              <w:tabs>
                <w:tab w:val="left" w:pos="864"/>
                <w:tab w:val="left" w:pos="5616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F74DFF" w14:textId="77777777" w:rsidR="009C1EB0" w:rsidRPr="008C025D" w:rsidRDefault="009C1EB0" w:rsidP="00622D6C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rPr>
                <w:sz w:val="16"/>
                <w:szCs w:val="16"/>
              </w:rPr>
            </w:pPr>
          </w:p>
        </w:tc>
      </w:tr>
      <w:tr w:rsidR="00DD7622" w:rsidRPr="00367A98" w14:paraId="0F91CD24" w14:textId="77777777" w:rsidTr="008F56C8">
        <w:tc>
          <w:tcPr>
            <w:tcW w:w="1668" w:type="dxa"/>
            <w:shd w:val="clear" w:color="auto" w:fill="auto"/>
            <w:vAlign w:val="bottom"/>
          </w:tcPr>
          <w:p w14:paraId="3A0A9F40" w14:textId="77777777" w:rsidR="00DD7622" w:rsidRPr="00367A98" w:rsidRDefault="00DD7622" w:rsidP="00622D6C">
            <w:pPr>
              <w:tabs>
                <w:tab w:val="left" w:pos="864"/>
                <w:tab w:val="left" w:pos="6237"/>
              </w:tabs>
              <w:spacing w:after="0"/>
              <w:ind w:left="142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Signature:</w:t>
            </w:r>
          </w:p>
        </w:tc>
        <w:tc>
          <w:tcPr>
            <w:tcW w:w="42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8C3BE2" w14:textId="24947827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  <w:tc>
          <w:tcPr>
            <w:tcW w:w="1447" w:type="dxa"/>
            <w:shd w:val="clear" w:color="auto" w:fill="auto"/>
            <w:vAlign w:val="bottom"/>
          </w:tcPr>
          <w:p w14:paraId="52E21A94" w14:textId="77777777" w:rsidR="00DD7622" w:rsidRPr="00367A98" w:rsidRDefault="00DD7622" w:rsidP="003E48F3">
            <w:pPr>
              <w:tabs>
                <w:tab w:val="left" w:pos="284"/>
                <w:tab w:val="left" w:pos="864"/>
                <w:tab w:val="left" w:pos="6237"/>
              </w:tabs>
              <w:spacing w:after="0"/>
              <w:ind w:left="142"/>
              <w:jc w:val="right"/>
              <w:rPr>
                <w:sz w:val="24"/>
                <w:szCs w:val="24"/>
              </w:rPr>
            </w:pPr>
            <w:r w:rsidRPr="00367A98">
              <w:rPr>
                <w:sz w:val="24"/>
                <w:szCs w:val="24"/>
              </w:rPr>
              <w:t>Date: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227290" w14:textId="6ED24296" w:rsidR="00DD7622" w:rsidRPr="00367A98" w:rsidRDefault="00DD7622" w:rsidP="00E566F8">
            <w:pPr>
              <w:tabs>
                <w:tab w:val="left" w:pos="284"/>
                <w:tab w:val="left" w:pos="864"/>
                <w:tab w:val="left" w:pos="6237"/>
              </w:tabs>
              <w:spacing w:after="0"/>
              <w:rPr>
                <w:sz w:val="24"/>
                <w:szCs w:val="24"/>
              </w:rPr>
            </w:pPr>
          </w:p>
        </w:tc>
      </w:tr>
    </w:tbl>
    <w:p w14:paraId="3F62608F" w14:textId="77777777" w:rsidR="005F7604" w:rsidRDefault="005F7604" w:rsidP="00227ACF">
      <w:pPr>
        <w:spacing w:after="0" w:line="240" w:lineRule="auto"/>
        <w:rPr>
          <w:sz w:val="24"/>
          <w:szCs w:val="24"/>
        </w:rPr>
      </w:pPr>
    </w:p>
    <w:p w14:paraId="50EC9D09" w14:textId="23DA39B8" w:rsidR="00E66EDF" w:rsidRPr="003163EB" w:rsidRDefault="00E66EDF" w:rsidP="00227ACF">
      <w:pPr>
        <w:spacing w:after="0" w:line="240" w:lineRule="auto"/>
        <w:rPr>
          <w:sz w:val="24"/>
          <w:szCs w:val="24"/>
        </w:rPr>
      </w:pPr>
    </w:p>
    <w:sectPr w:rsidR="00E66EDF" w:rsidRPr="003163EB" w:rsidSect="00D27AE1">
      <w:type w:val="continuous"/>
      <w:pgSz w:w="11906" w:h="16838" w:code="9"/>
      <w:pgMar w:top="1740" w:right="1393" w:bottom="719" w:left="1134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AC146" w14:textId="77777777" w:rsidR="002E372F" w:rsidRDefault="002E372F" w:rsidP="00527D5F">
      <w:pPr>
        <w:spacing w:after="0" w:line="240" w:lineRule="auto"/>
      </w:pPr>
      <w:r>
        <w:separator/>
      </w:r>
    </w:p>
  </w:endnote>
  <w:endnote w:type="continuationSeparator" w:id="0">
    <w:p w14:paraId="315F2447" w14:textId="77777777" w:rsidR="002E372F" w:rsidRDefault="002E372F" w:rsidP="0052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971D4" w14:textId="77777777" w:rsidR="00B00EB2" w:rsidRDefault="00B00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7AB05" w14:textId="5264FCB3" w:rsidR="00997FBB" w:rsidRDefault="00A0105C" w:rsidP="00997FBB">
    <w:pPr>
      <w:pStyle w:val="Footer"/>
      <w:jc w:val="right"/>
    </w:pPr>
    <w:r>
      <w:t>Research Degr</w:t>
    </w:r>
    <w:r w:rsidR="00997FBB">
      <w:t>ee Supe</w:t>
    </w:r>
    <w:r w:rsidR="00B00EB2">
      <w:t>rvisor Declaration Aug 2016</w:t>
    </w:r>
  </w:p>
  <w:p w14:paraId="104FBADE" w14:textId="77777777" w:rsidR="00997FBB" w:rsidRDefault="00997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CC9FA" w14:textId="77777777" w:rsidR="00B00EB2" w:rsidRDefault="00B0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6F61C" w14:textId="77777777" w:rsidR="002E372F" w:rsidRDefault="002E372F" w:rsidP="00527D5F">
      <w:pPr>
        <w:spacing w:after="0" w:line="240" w:lineRule="auto"/>
      </w:pPr>
      <w:r>
        <w:separator/>
      </w:r>
    </w:p>
  </w:footnote>
  <w:footnote w:type="continuationSeparator" w:id="0">
    <w:p w14:paraId="27C8E0BE" w14:textId="77777777" w:rsidR="002E372F" w:rsidRDefault="002E372F" w:rsidP="00527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94162" w14:textId="77777777" w:rsidR="00B00EB2" w:rsidRDefault="00B00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7EDC6" w14:textId="2148D2A1" w:rsidR="002E372F" w:rsidRDefault="002E372F" w:rsidP="00215F40">
    <w:pPr>
      <w:spacing w:after="0" w:line="240" w:lineRule="auto"/>
      <w:ind w:left="142"/>
      <w:rPr>
        <w:b/>
        <w:sz w:val="24"/>
        <w:szCs w:val="24"/>
      </w:rPr>
    </w:pPr>
  </w:p>
  <w:p w14:paraId="6C09C07C" w14:textId="01C51E6B" w:rsidR="002E372F" w:rsidRDefault="00094B5A" w:rsidP="00215F40">
    <w:pPr>
      <w:spacing w:after="0" w:line="240" w:lineRule="auto"/>
      <w:ind w:left="142"/>
      <w:rPr>
        <w:b/>
        <w:sz w:val="24"/>
        <w:szCs w:val="24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87A9337" wp14:editId="38CEC1A4">
          <wp:simplePos x="0" y="0"/>
          <wp:positionH relativeFrom="column">
            <wp:posOffset>4899660</wp:posOffset>
          </wp:positionH>
          <wp:positionV relativeFrom="paragraph">
            <wp:posOffset>13970</wp:posOffset>
          </wp:positionV>
          <wp:extent cx="1039495" cy="351155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49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DC640B" w14:textId="7EB13470" w:rsidR="002E372F" w:rsidRPr="003A74BA" w:rsidRDefault="002E372F" w:rsidP="00215F40">
    <w:pPr>
      <w:spacing w:after="0" w:line="240" w:lineRule="auto"/>
      <w:ind w:left="142"/>
      <w:rPr>
        <w:b/>
        <w:sz w:val="28"/>
        <w:szCs w:val="28"/>
      </w:rPr>
    </w:pPr>
    <w:r>
      <w:rPr>
        <w:b/>
        <w:sz w:val="28"/>
        <w:szCs w:val="28"/>
      </w:rPr>
      <w:t xml:space="preserve">RESEARCH DEGREE </w:t>
    </w:r>
    <w:r w:rsidRPr="003A74BA">
      <w:rPr>
        <w:b/>
        <w:sz w:val="28"/>
        <w:szCs w:val="28"/>
      </w:rPr>
      <w:t>SUPERVISOR’S DECLARATION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BDB1D" w14:textId="77777777" w:rsidR="00B00EB2" w:rsidRDefault="00B00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0037"/>
    <w:multiLevelType w:val="hybridMultilevel"/>
    <w:tmpl w:val="182473C8"/>
    <w:lvl w:ilvl="0" w:tplc="0809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7"/>
    <w:rsid w:val="00051B35"/>
    <w:rsid w:val="00054A60"/>
    <w:rsid w:val="000645FA"/>
    <w:rsid w:val="0007757A"/>
    <w:rsid w:val="00087170"/>
    <w:rsid w:val="00094B5A"/>
    <w:rsid w:val="000B6EF6"/>
    <w:rsid w:val="000C559E"/>
    <w:rsid w:val="000E655D"/>
    <w:rsid w:val="00104356"/>
    <w:rsid w:val="00107A67"/>
    <w:rsid w:val="001151E0"/>
    <w:rsid w:val="00116EA7"/>
    <w:rsid w:val="00145A5C"/>
    <w:rsid w:val="001B1F77"/>
    <w:rsid w:val="001E6C95"/>
    <w:rsid w:val="001F08CD"/>
    <w:rsid w:val="00210B73"/>
    <w:rsid w:val="00210CC0"/>
    <w:rsid w:val="00215F40"/>
    <w:rsid w:val="00217DAE"/>
    <w:rsid w:val="00221C96"/>
    <w:rsid w:val="00227ACF"/>
    <w:rsid w:val="00232A97"/>
    <w:rsid w:val="00234D36"/>
    <w:rsid w:val="00250C1A"/>
    <w:rsid w:val="0025788D"/>
    <w:rsid w:val="00264925"/>
    <w:rsid w:val="00286376"/>
    <w:rsid w:val="00287902"/>
    <w:rsid w:val="002E372F"/>
    <w:rsid w:val="002F6A4D"/>
    <w:rsid w:val="0030252B"/>
    <w:rsid w:val="003029CC"/>
    <w:rsid w:val="00304A4C"/>
    <w:rsid w:val="00304E08"/>
    <w:rsid w:val="003071D3"/>
    <w:rsid w:val="003163EB"/>
    <w:rsid w:val="00331A23"/>
    <w:rsid w:val="00353F10"/>
    <w:rsid w:val="00367A98"/>
    <w:rsid w:val="00372549"/>
    <w:rsid w:val="00373E23"/>
    <w:rsid w:val="0039523B"/>
    <w:rsid w:val="003A74BA"/>
    <w:rsid w:val="003B262C"/>
    <w:rsid w:val="003E01E0"/>
    <w:rsid w:val="003E2D66"/>
    <w:rsid w:val="003E45E6"/>
    <w:rsid w:val="003E48F3"/>
    <w:rsid w:val="00400987"/>
    <w:rsid w:val="00405EE4"/>
    <w:rsid w:val="00456EB5"/>
    <w:rsid w:val="00470559"/>
    <w:rsid w:val="0048104A"/>
    <w:rsid w:val="004B1ABD"/>
    <w:rsid w:val="004C09E7"/>
    <w:rsid w:val="004C1D70"/>
    <w:rsid w:val="004C6E4B"/>
    <w:rsid w:val="004D6574"/>
    <w:rsid w:val="00514B16"/>
    <w:rsid w:val="00516445"/>
    <w:rsid w:val="00527D5F"/>
    <w:rsid w:val="00564092"/>
    <w:rsid w:val="00566A6A"/>
    <w:rsid w:val="00585780"/>
    <w:rsid w:val="005B6331"/>
    <w:rsid w:val="005C251F"/>
    <w:rsid w:val="005D36CE"/>
    <w:rsid w:val="005E7CE0"/>
    <w:rsid w:val="005F7604"/>
    <w:rsid w:val="006074DC"/>
    <w:rsid w:val="00613C21"/>
    <w:rsid w:val="00622030"/>
    <w:rsid w:val="00622D6C"/>
    <w:rsid w:val="0063097E"/>
    <w:rsid w:val="006D1FFD"/>
    <w:rsid w:val="006D2995"/>
    <w:rsid w:val="006E0E49"/>
    <w:rsid w:val="00743DE3"/>
    <w:rsid w:val="007456A8"/>
    <w:rsid w:val="007C6BB9"/>
    <w:rsid w:val="007D2B6A"/>
    <w:rsid w:val="00807798"/>
    <w:rsid w:val="008108ED"/>
    <w:rsid w:val="00810BEC"/>
    <w:rsid w:val="008220E1"/>
    <w:rsid w:val="00867D48"/>
    <w:rsid w:val="00867E4B"/>
    <w:rsid w:val="00883B28"/>
    <w:rsid w:val="008B4B82"/>
    <w:rsid w:val="008C025D"/>
    <w:rsid w:val="008C0C0D"/>
    <w:rsid w:val="008E55BC"/>
    <w:rsid w:val="008E6F2E"/>
    <w:rsid w:val="008F56C8"/>
    <w:rsid w:val="008F79F2"/>
    <w:rsid w:val="00926579"/>
    <w:rsid w:val="00957491"/>
    <w:rsid w:val="00971DB2"/>
    <w:rsid w:val="009741B7"/>
    <w:rsid w:val="0099748A"/>
    <w:rsid w:val="00997FBB"/>
    <w:rsid w:val="009C1EB0"/>
    <w:rsid w:val="009C7012"/>
    <w:rsid w:val="009D3F1B"/>
    <w:rsid w:val="009F31BE"/>
    <w:rsid w:val="00A0105C"/>
    <w:rsid w:val="00A34CF1"/>
    <w:rsid w:val="00A71ED1"/>
    <w:rsid w:val="00A8543D"/>
    <w:rsid w:val="00A90F4B"/>
    <w:rsid w:val="00A92265"/>
    <w:rsid w:val="00AB7580"/>
    <w:rsid w:val="00B00EB2"/>
    <w:rsid w:val="00B2119E"/>
    <w:rsid w:val="00B47FD6"/>
    <w:rsid w:val="00B91926"/>
    <w:rsid w:val="00BA5493"/>
    <w:rsid w:val="00BB2587"/>
    <w:rsid w:val="00BC05A7"/>
    <w:rsid w:val="00BC3134"/>
    <w:rsid w:val="00BD5E3B"/>
    <w:rsid w:val="00BF2B8D"/>
    <w:rsid w:val="00BF2FDF"/>
    <w:rsid w:val="00BF41E0"/>
    <w:rsid w:val="00C22DC4"/>
    <w:rsid w:val="00C25202"/>
    <w:rsid w:val="00C43D9C"/>
    <w:rsid w:val="00C6681E"/>
    <w:rsid w:val="00C77B31"/>
    <w:rsid w:val="00CA03B0"/>
    <w:rsid w:val="00CB3587"/>
    <w:rsid w:val="00CC3EB2"/>
    <w:rsid w:val="00CD7F1E"/>
    <w:rsid w:val="00CF4454"/>
    <w:rsid w:val="00D1113D"/>
    <w:rsid w:val="00D26AC6"/>
    <w:rsid w:val="00D27AE1"/>
    <w:rsid w:val="00D36487"/>
    <w:rsid w:val="00D4580B"/>
    <w:rsid w:val="00D4792C"/>
    <w:rsid w:val="00D50C3D"/>
    <w:rsid w:val="00D90CF8"/>
    <w:rsid w:val="00D925B3"/>
    <w:rsid w:val="00DA30D0"/>
    <w:rsid w:val="00DA5B52"/>
    <w:rsid w:val="00DA6C53"/>
    <w:rsid w:val="00DB44BD"/>
    <w:rsid w:val="00DB65AB"/>
    <w:rsid w:val="00DD0509"/>
    <w:rsid w:val="00DD0B8C"/>
    <w:rsid w:val="00DD7622"/>
    <w:rsid w:val="00E303B4"/>
    <w:rsid w:val="00E31576"/>
    <w:rsid w:val="00E365F9"/>
    <w:rsid w:val="00E36EB3"/>
    <w:rsid w:val="00E47880"/>
    <w:rsid w:val="00E566F8"/>
    <w:rsid w:val="00E66EDF"/>
    <w:rsid w:val="00EB1D10"/>
    <w:rsid w:val="00EB5ED0"/>
    <w:rsid w:val="00EB7616"/>
    <w:rsid w:val="00EC57C1"/>
    <w:rsid w:val="00EE38FF"/>
    <w:rsid w:val="00F13F8F"/>
    <w:rsid w:val="00F15490"/>
    <w:rsid w:val="00F25E33"/>
    <w:rsid w:val="00F3714F"/>
    <w:rsid w:val="00F55433"/>
    <w:rsid w:val="00F7109B"/>
    <w:rsid w:val="00F81221"/>
    <w:rsid w:val="00F82484"/>
    <w:rsid w:val="00F96C91"/>
    <w:rsid w:val="00FB2555"/>
    <w:rsid w:val="00FD128B"/>
    <w:rsid w:val="00FD4C80"/>
    <w:rsid w:val="00FE1296"/>
    <w:rsid w:val="00FE2DB0"/>
    <w:rsid w:val="00FF107B"/>
    <w:rsid w:val="00FF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A64B3D8"/>
  <w15:docId w15:val="{DA07ECAD-09F6-4010-B8A0-1B8D753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D5F"/>
  </w:style>
  <w:style w:type="paragraph" w:styleId="Footer">
    <w:name w:val="footer"/>
    <w:basedOn w:val="Normal"/>
    <w:link w:val="FooterChar"/>
    <w:uiPriority w:val="99"/>
    <w:unhideWhenUsed/>
    <w:rsid w:val="0052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D5F"/>
  </w:style>
  <w:style w:type="paragraph" w:styleId="BalloonText">
    <w:name w:val="Balloon Text"/>
    <w:basedOn w:val="Normal"/>
    <w:link w:val="BalloonTextChar"/>
    <w:uiPriority w:val="99"/>
    <w:semiHidden/>
    <w:unhideWhenUsed/>
    <w:rsid w:val="00527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C0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0D"/>
    <w:rPr>
      <w:b/>
      <w:bCs/>
      <w:sz w:val="20"/>
      <w:szCs w:val="20"/>
    </w:rPr>
  </w:style>
  <w:style w:type="character" w:styleId="Strong">
    <w:name w:val="Strong"/>
    <w:qFormat/>
    <w:rsid w:val="00215F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BFE2621F.dotm</Template>
  <TotalTime>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Iyalla Alamina (Researcher)</cp:lastModifiedBy>
  <cp:revision>3</cp:revision>
  <dcterms:created xsi:type="dcterms:W3CDTF">2018-07-23T07:37:00Z</dcterms:created>
  <dcterms:modified xsi:type="dcterms:W3CDTF">2019-10-09T19:22:00Z</dcterms:modified>
</cp:coreProperties>
</file>