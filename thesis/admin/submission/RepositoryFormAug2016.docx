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52BD00" w14:textId="77777777" w:rsidR="00BC0EC9" w:rsidRPr="009779A4" w:rsidRDefault="00BC0EC9" w:rsidP="00BC0EC9">
      <w:pPr>
        <w:spacing w:after="0" w:line="240" w:lineRule="auto"/>
        <w:rPr>
          <w:b/>
        </w:rPr>
      </w:pPr>
      <w:r w:rsidRPr="009779A4">
        <w:rPr>
          <w:b/>
        </w:rPr>
        <w:t>THE UNIVERSITY OF HUDDERSFIELD</w:t>
      </w:r>
    </w:p>
    <w:p w14:paraId="3F298490" w14:textId="77777777" w:rsidR="00BC0EC9" w:rsidRPr="009779A4" w:rsidRDefault="00BC0EC9" w:rsidP="00BC0EC9">
      <w:pPr>
        <w:spacing w:after="0" w:line="240" w:lineRule="auto"/>
        <w:rPr>
          <w:b/>
        </w:rPr>
      </w:pPr>
      <w:r w:rsidRPr="009779A4">
        <w:rPr>
          <w:b/>
        </w:rPr>
        <w:t>UNIVERSITY REPOSITORY</w:t>
      </w:r>
    </w:p>
    <w:p w14:paraId="36CF60CE" w14:textId="77777777" w:rsidR="00BC0EC9" w:rsidRDefault="00BC0EC9" w:rsidP="00BC0EC9">
      <w:pPr>
        <w:spacing w:after="0" w:line="240" w:lineRule="auto"/>
      </w:pPr>
    </w:p>
    <w:p w14:paraId="4CC1862B" w14:textId="77777777" w:rsidR="00BC0EC9" w:rsidRPr="009779A4" w:rsidRDefault="00BC0EC9" w:rsidP="00BC0EC9">
      <w:pPr>
        <w:spacing w:after="0" w:line="240" w:lineRule="auto"/>
        <w:rPr>
          <w:b/>
        </w:rPr>
      </w:pPr>
      <w:r w:rsidRPr="009779A4">
        <w:rPr>
          <w:b/>
        </w:rPr>
        <w:t>Please complete either Section A OR Section B for restricted access.</w:t>
      </w:r>
    </w:p>
    <w:p w14:paraId="3744F677" w14:textId="77777777" w:rsidR="00BC0EC9" w:rsidRDefault="00BC0EC9" w:rsidP="00BC0EC9">
      <w:pPr>
        <w:spacing w:after="0" w:line="240" w:lineRule="auto"/>
      </w:pPr>
    </w:p>
    <w:p w14:paraId="6BAFFAB6" w14:textId="77777777" w:rsidR="00BC0EC9" w:rsidRPr="009779A4" w:rsidRDefault="00BC0EC9" w:rsidP="00BC0EC9">
      <w:pPr>
        <w:spacing w:after="0" w:line="240" w:lineRule="auto"/>
        <w:rPr>
          <w:b/>
        </w:rPr>
      </w:pPr>
      <w:r w:rsidRPr="009779A4">
        <w:rPr>
          <w:b/>
        </w:rPr>
        <w:t>SECTION A: DEPOSIT AGREEMENT FOR RESEARCH DEGREE THESES</w:t>
      </w:r>
    </w:p>
    <w:p w14:paraId="5931FCE5" w14:textId="77777777" w:rsidR="00BC0EC9" w:rsidRDefault="00BC0EC9" w:rsidP="00BC0EC9">
      <w:pPr>
        <w:spacing w:after="0" w:line="240" w:lineRule="auto"/>
      </w:pPr>
    </w:p>
    <w:p w14:paraId="6DBFC2DE" w14:textId="77777777" w:rsidR="00BC0EC9" w:rsidRDefault="00BC0EC9" w:rsidP="00BC0EC9">
      <w:pPr>
        <w:spacing w:after="0" w:line="240" w:lineRule="auto"/>
      </w:pPr>
      <w:r>
        <w:t>COVERED WORK</w:t>
      </w:r>
    </w:p>
    <w:p w14:paraId="70A3AB24" w14:textId="77777777" w:rsidR="00935D2C" w:rsidRPr="00935D2C" w:rsidRDefault="00BC0EC9" w:rsidP="00935D2C">
      <w:pPr>
        <w:spacing w:after="0" w:line="240" w:lineRule="auto"/>
        <w:rPr>
          <w:rStyle w:val="Strong"/>
          <w:sz w:val="24"/>
          <w:szCs w:val="24"/>
        </w:rPr>
      </w:pPr>
      <w:r>
        <w:t>I</w:t>
      </w:r>
      <w:r w:rsidR="009779A4">
        <w:t>,</w:t>
      </w:r>
      <w:r>
        <w:t xml:space="preserve"> </w:t>
      </w:r>
      <w:r w:rsidR="00935D2C">
        <w:rPr>
          <w:rStyle w:val="Strong"/>
          <w:sz w:val="24"/>
          <w:szCs w:val="24"/>
        </w:rPr>
        <w:t>ALAMINA, IYALLA JOHN</w:t>
      </w:r>
      <w:r w:rsidR="009779A4" w:rsidRPr="009779A4">
        <w:rPr>
          <w:rStyle w:val="Strong"/>
          <w:b w:val="0"/>
          <w:sz w:val="24"/>
          <w:szCs w:val="24"/>
        </w:rPr>
        <w:t>,</w:t>
      </w:r>
      <w:r>
        <w:t xml:space="preserve"> “The Depositor”, would like to deposit my research degree thesis entitled </w:t>
      </w:r>
      <w:r w:rsidR="00935D2C" w:rsidRPr="00935D2C">
        <w:rPr>
          <w:rStyle w:val="Strong"/>
          <w:sz w:val="24"/>
          <w:szCs w:val="24"/>
        </w:rPr>
        <w:t>Deep Scattering and End-to-End Speech Models</w:t>
      </w:r>
    </w:p>
    <w:p w14:paraId="51E984E1" w14:textId="77777777" w:rsidR="00BC0EC9" w:rsidRDefault="00935D2C" w:rsidP="00935D2C">
      <w:pPr>
        <w:spacing w:after="0" w:line="240" w:lineRule="auto"/>
      </w:pPr>
      <w:r w:rsidRPr="00935D2C">
        <w:rPr>
          <w:rStyle w:val="Strong"/>
          <w:sz w:val="24"/>
          <w:szCs w:val="24"/>
        </w:rPr>
        <w:t>towards Low Resource Speech Recognition</w:t>
      </w:r>
      <w:r w:rsidR="00BC0EC9">
        <w:t xml:space="preserve">, hereafter referred to as the “Work”, in the University of Huddersfield Repository. The Work is covered by this agreement and when I deposit my Work, whether personally or through an assistant or other agent, I agree to the following: </w:t>
      </w:r>
    </w:p>
    <w:p w14:paraId="069B8EDF" w14:textId="77777777" w:rsidR="00BC0EC9" w:rsidRDefault="00BC0EC9" w:rsidP="00BC0EC9">
      <w:pPr>
        <w:spacing w:after="0" w:line="240" w:lineRule="auto"/>
      </w:pPr>
    </w:p>
    <w:p w14:paraId="18C4C067" w14:textId="77777777" w:rsidR="00BC0EC9" w:rsidRDefault="00BC0EC9" w:rsidP="00BC0EC9">
      <w:pPr>
        <w:spacing w:after="0" w:line="240" w:lineRule="auto"/>
      </w:pPr>
      <w:r>
        <w:t>NON-EXCLUSIVE RIGHTS</w:t>
      </w:r>
    </w:p>
    <w:p w14:paraId="4F15FC85" w14:textId="77777777" w:rsidR="00BC0EC9" w:rsidRDefault="00BC0EC9" w:rsidP="00BC0EC9">
      <w:pPr>
        <w:spacing w:after="0" w:line="240" w:lineRule="auto"/>
      </w:pPr>
      <w:r>
        <w:t xml:space="preserve">Rights granted to the University Repository through this agreement are entirely non-exclusive and royalty-free. I am free to publish the Work in its present version or future versions elsewhere. </w:t>
      </w:r>
    </w:p>
    <w:p w14:paraId="198550A3" w14:textId="77777777" w:rsidR="00BC0EC9" w:rsidRDefault="00BC0EC9" w:rsidP="00BC0EC9">
      <w:pPr>
        <w:spacing w:after="0" w:line="240" w:lineRule="auto"/>
      </w:pPr>
    </w:p>
    <w:p w14:paraId="2A733A48" w14:textId="77777777" w:rsidR="00BC0EC9" w:rsidRDefault="00BC0EC9" w:rsidP="00BC0EC9">
      <w:pPr>
        <w:spacing w:after="0" w:line="240" w:lineRule="auto"/>
      </w:pPr>
      <w:r>
        <w:t>I agree that the University Repository administrators or any third party with whom the University Repository has an agreement to do so may, without changing content, translate the Work to any medium or format for the purpose of future preservation and accessibility.</w:t>
      </w:r>
    </w:p>
    <w:p w14:paraId="218FB76C" w14:textId="77777777" w:rsidR="00BC0EC9" w:rsidRDefault="00BC0EC9" w:rsidP="00BC0EC9">
      <w:pPr>
        <w:spacing w:after="0" w:line="240" w:lineRule="auto"/>
      </w:pPr>
    </w:p>
    <w:p w14:paraId="217C66DB" w14:textId="77777777" w:rsidR="00BC0EC9" w:rsidRDefault="00BC0EC9" w:rsidP="00BC0EC9">
      <w:pPr>
        <w:spacing w:after="0" w:line="240" w:lineRule="auto"/>
      </w:pPr>
      <w:r>
        <w:t>DEPOSIT IN THE UNIVERSITY REPOSITORY</w:t>
      </w:r>
    </w:p>
    <w:p w14:paraId="3C829103" w14:textId="77777777" w:rsidR="00BC0EC9" w:rsidRDefault="00BC0EC9" w:rsidP="00BC0EC9">
      <w:pPr>
        <w:spacing w:after="0" w:line="240" w:lineRule="auto"/>
      </w:pPr>
      <w:r>
        <w:t xml:space="preserve">I understand that work deposited in the University Repository will be accessible to a wide variety of people and institutions - including automated agents - via the World Wide Web.  </w:t>
      </w:r>
      <w:r w:rsidR="00F04362">
        <w:t xml:space="preserve">Data about my thesis will also be harvested by </w:t>
      </w:r>
      <w:r>
        <w:t>the British Library Electronic Theses On-line System (</w:t>
      </w:r>
      <w:proofErr w:type="spellStart"/>
      <w:r>
        <w:t>EThOS</w:t>
      </w:r>
      <w:proofErr w:type="spellEnd"/>
      <w:r>
        <w:t>).</w:t>
      </w:r>
    </w:p>
    <w:p w14:paraId="7801F56E" w14:textId="77777777" w:rsidR="00BC0EC9" w:rsidRDefault="00BC0EC9" w:rsidP="00BC0EC9">
      <w:pPr>
        <w:spacing w:after="0" w:line="240" w:lineRule="auto"/>
      </w:pPr>
    </w:p>
    <w:p w14:paraId="7E3178E4" w14:textId="77777777" w:rsidR="00E44A84" w:rsidRDefault="00BC0EC9" w:rsidP="00BC0EC9">
      <w:pPr>
        <w:spacing w:after="0" w:line="240" w:lineRule="auto"/>
      </w:pPr>
      <w:r>
        <w:t xml:space="preserve">I understand that once the Work is deposited, metadata will be incorporated into public access catalogues. This citation to the Work will always remain visible, although the author retains the right to update the Work. </w:t>
      </w:r>
    </w:p>
    <w:p w14:paraId="4AF7AD73" w14:textId="77777777" w:rsidR="00E44A84" w:rsidRDefault="00E44A84" w:rsidP="00BC0EC9">
      <w:pPr>
        <w:spacing w:after="0" w:line="240" w:lineRule="auto"/>
      </w:pPr>
    </w:p>
    <w:p w14:paraId="1AC600E7" w14:textId="77777777" w:rsidR="00BC0EC9" w:rsidRDefault="00BC0EC9" w:rsidP="00BC0EC9">
      <w:pPr>
        <w:spacing w:after="0" w:line="240" w:lineRule="auto"/>
      </w:pPr>
      <w:r>
        <w:t xml:space="preserve">Removal of the item </w:t>
      </w:r>
      <w:r w:rsidR="00E44A84">
        <w:t>from the University Repository may be possible</w:t>
      </w:r>
      <w:r>
        <w:t xml:space="preserve"> after discussion with the University Repository </w:t>
      </w:r>
      <w:r w:rsidR="00E44A84">
        <w:t>Team</w:t>
      </w:r>
      <w:r>
        <w:t xml:space="preserve">, who shall </w:t>
      </w:r>
      <w:r w:rsidR="00E44A84">
        <w:t xml:space="preserve">also </w:t>
      </w:r>
      <w:r>
        <w:t>make efforts to ensure removal of the Work from any third party with whom the University Repository has an agreement.</w:t>
      </w:r>
    </w:p>
    <w:p w14:paraId="391D5584" w14:textId="77777777" w:rsidR="00BC0EC9" w:rsidRDefault="00BC0EC9" w:rsidP="00BC0EC9">
      <w:pPr>
        <w:spacing w:after="0" w:line="240" w:lineRule="auto"/>
      </w:pPr>
    </w:p>
    <w:p w14:paraId="35667A40" w14:textId="77777777" w:rsidR="00BC0EC9" w:rsidRDefault="00BC0EC9" w:rsidP="00BC0EC9">
      <w:pPr>
        <w:spacing w:after="0" w:line="240" w:lineRule="auto"/>
      </w:pPr>
      <w:r>
        <w:t>I AGREE AS FOLLOWS:</w:t>
      </w:r>
    </w:p>
    <w:p w14:paraId="376CC629" w14:textId="77777777" w:rsidR="004D0BD4" w:rsidRDefault="00BC0EC9" w:rsidP="00BC0EC9">
      <w:pPr>
        <w:pStyle w:val="ListParagraph"/>
        <w:numPr>
          <w:ilvl w:val="0"/>
          <w:numId w:val="3"/>
        </w:numPr>
        <w:spacing w:after="0" w:line="240" w:lineRule="auto"/>
      </w:pPr>
      <w:r>
        <w:t>That I am the author or co-author of the Work and have the authority on behalf of the author or authors to make this agreement and to hereby give the University of Huddersfield the right to make available the Wo</w:t>
      </w:r>
      <w:r w:rsidR="004D0BD4">
        <w:t xml:space="preserve">rk in the way described above. </w:t>
      </w:r>
    </w:p>
    <w:p w14:paraId="62FAF5B9" w14:textId="77777777" w:rsidR="004D0BD4" w:rsidRDefault="00BC0EC9" w:rsidP="00BC0EC9">
      <w:pPr>
        <w:pStyle w:val="ListParagraph"/>
        <w:numPr>
          <w:ilvl w:val="0"/>
          <w:numId w:val="3"/>
        </w:numPr>
        <w:spacing w:after="0" w:line="240" w:lineRule="auto"/>
      </w:pPr>
      <w:r>
        <w:t>That I have exercised reasonable care to ensure that the Work is original, and does not to the best of my knowledge break any UK law or infringe any third party’s copyright or othe</w:t>
      </w:r>
      <w:r w:rsidR="004D0BD4">
        <w:t>r Intellectual Property Right.</w:t>
      </w:r>
    </w:p>
    <w:p w14:paraId="50B1AA73" w14:textId="77777777" w:rsidR="004D0BD4" w:rsidRDefault="00BC0EC9" w:rsidP="00DC5039">
      <w:pPr>
        <w:pStyle w:val="ListParagraph"/>
        <w:numPr>
          <w:ilvl w:val="0"/>
          <w:numId w:val="3"/>
        </w:numPr>
        <w:spacing w:after="0" w:line="240" w:lineRule="auto"/>
      </w:pPr>
      <w:r>
        <w:t xml:space="preserve">The University of Huddersfield does not hold any obligation to take legal action on behalf of the Depositor, or other rights holders, in the event of breach of intellectual property rights, or any other right, in the </w:t>
      </w:r>
      <w:r w:rsidRPr="009779A4">
        <w:t>material deposited.</w:t>
      </w:r>
    </w:p>
    <w:p w14:paraId="4AE4DB5D" w14:textId="77777777" w:rsidR="004D0BD4" w:rsidRDefault="00CF313A" w:rsidP="00DC5039">
      <w:pPr>
        <w:pStyle w:val="ListParagraph"/>
        <w:numPr>
          <w:ilvl w:val="0"/>
          <w:numId w:val="3"/>
        </w:numPr>
        <w:spacing w:after="0" w:line="240" w:lineRule="auto"/>
      </w:pPr>
      <w:r w:rsidRPr="009779A4">
        <w:t>That I understand that the decision to deposit the Work is dependent upon the conferment of my award</w:t>
      </w:r>
      <w:r w:rsidR="000B7175" w:rsidRPr="009779A4">
        <w:t xml:space="preserve"> and is entirely at the discretion of the University of Huddersfield</w:t>
      </w:r>
      <w:r w:rsidR="00DC5039" w:rsidRPr="009779A4">
        <w:t>.</w:t>
      </w:r>
    </w:p>
    <w:p w14:paraId="48C0539B" w14:textId="77777777" w:rsidR="00CF313A" w:rsidRPr="009779A4" w:rsidRDefault="00CF313A" w:rsidP="00DC5039">
      <w:pPr>
        <w:pStyle w:val="ListParagraph"/>
        <w:numPr>
          <w:ilvl w:val="0"/>
          <w:numId w:val="3"/>
        </w:numPr>
        <w:spacing w:after="0" w:line="240" w:lineRule="auto"/>
      </w:pPr>
      <w:r w:rsidRPr="009779A4">
        <w:t>That I am responsible for ensuring that the University of Huddersfield is provided with the final version of the Work and that the University of Huddersfield cannot be held responsible if an incorrect version of the Work is published</w:t>
      </w:r>
      <w:r w:rsidR="00DC5039" w:rsidRPr="009779A4">
        <w:t>.</w:t>
      </w:r>
    </w:p>
    <w:p w14:paraId="15542C77" w14:textId="77777777" w:rsidR="00BC0EC9" w:rsidRPr="009779A4" w:rsidRDefault="00BC0EC9" w:rsidP="00BC0EC9">
      <w:pPr>
        <w:spacing w:after="0" w:line="240" w:lineRule="auto"/>
      </w:pPr>
    </w:p>
    <w:p w14:paraId="593A8BD3" w14:textId="77777777" w:rsidR="003A3D15" w:rsidRDefault="003A3D15" w:rsidP="003A3D15">
      <w:pPr>
        <w:spacing w:after="0" w:line="240" w:lineRule="auto"/>
      </w:pPr>
      <w:r>
        <w:t xml:space="preserve">Thesis submitted for the degree </w:t>
      </w:r>
      <w:proofErr w:type="gramStart"/>
      <w:r w:rsidR="00935D2C">
        <w:t>PhD</w:t>
      </w:r>
      <w:r>
        <w:t>(</w:t>
      </w:r>
      <w:proofErr w:type="gramEnd"/>
      <w:r>
        <w:t>*delete as appropriate)</w:t>
      </w:r>
    </w:p>
    <w:p w14:paraId="3612F924" w14:textId="77777777" w:rsidR="00BC0EC9" w:rsidRDefault="00BC0EC9" w:rsidP="00BC0EC9">
      <w:pPr>
        <w:spacing w:after="0" w:line="240" w:lineRule="auto"/>
      </w:pPr>
    </w:p>
    <w:p w14:paraId="10ECAB9A" w14:textId="77777777" w:rsidR="00BC0EC9" w:rsidRDefault="00BC0EC9" w:rsidP="00BC0EC9">
      <w:pPr>
        <w:spacing w:after="0" w:line="240" w:lineRule="auto"/>
      </w:pPr>
      <w:r>
        <w:t xml:space="preserve">Signed: </w:t>
      </w:r>
      <w:r w:rsidR="009779A4">
        <w:t xml:space="preserve"> </w:t>
      </w:r>
      <w:r w:rsidR="003A3D15">
        <w:tab/>
      </w:r>
      <w:r w:rsidR="00D44768">
        <w:rPr>
          <w:rStyle w:val="Strong"/>
          <w:b w:val="0"/>
          <w:sz w:val="24"/>
          <w:szCs w:val="24"/>
        </w:rPr>
        <w:fldChar w:fldCharType="begin">
          <w:ffData>
            <w:name w:val=""/>
            <w:enabled/>
            <w:calcOnExit w:val="0"/>
            <w:textInput/>
          </w:ffData>
        </w:fldChar>
      </w:r>
      <w:r w:rsidR="00D44768">
        <w:rPr>
          <w:rStyle w:val="Strong"/>
          <w:b w:val="0"/>
          <w:sz w:val="24"/>
          <w:szCs w:val="24"/>
        </w:rPr>
        <w:instrText xml:space="preserve"> FORMTEXT </w:instrText>
      </w:r>
      <w:r w:rsidR="00D44768">
        <w:rPr>
          <w:rStyle w:val="Strong"/>
          <w:b w:val="0"/>
          <w:sz w:val="24"/>
          <w:szCs w:val="24"/>
        </w:rPr>
      </w:r>
      <w:r w:rsidR="00D44768">
        <w:rPr>
          <w:rStyle w:val="Strong"/>
          <w:b w:val="0"/>
          <w:sz w:val="24"/>
          <w:szCs w:val="24"/>
        </w:rPr>
        <w:fldChar w:fldCharType="separate"/>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sz w:val="24"/>
          <w:szCs w:val="24"/>
        </w:rPr>
        <w:fldChar w:fldCharType="end"/>
      </w:r>
      <w:r>
        <w:tab/>
      </w:r>
      <w:r>
        <w:tab/>
      </w:r>
      <w:r>
        <w:tab/>
      </w:r>
      <w:r>
        <w:tab/>
      </w:r>
      <w:r>
        <w:tab/>
      </w:r>
      <w:r>
        <w:tab/>
        <w:t>Date:</w:t>
      </w:r>
      <w:r w:rsidR="00D44768">
        <w:t xml:space="preserve">  </w:t>
      </w:r>
      <w:r w:rsidR="00D44768">
        <w:rPr>
          <w:rStyle w:val="Strong"/>
          <w:b w:val="0"/>
          <w:sz w:val="24"/>
          <w:szCs w:val="24"/>
        </w:rPr>
        <w:fldChar w:fldCharType="begin">
          <w:ffData>
            <w:name w:val=""/>
            <w:enabled/>
            <w:calcOnExit w:val="0"/>
            <w:textInput/>
          </w:ffData>
        </w:fldChar>
      </w:r>
      <w:r w:rsidR="00D44768">
        <w:rPr>
          <w:rStyle w:val="Strong"/>
          <w:b w:val="0"/>
          <w:sz w:val="24"/>
          <w:szCs w:val="24"/>
        </w:rPr>
        <w:instrText xml:space="preserve"> FORMTEXT </w:instrText>
      </w:r>
      <w:r w:rsidR="00D44768">
        <w:rPr>
          <w:rStyle w:val="Strong"/>
          <w:b w:val="0"/>
          <w:sz w:val="24"/>
          <w:szCs w:val="24"/>
        </w:rPr>
      </w:r>
      <w:r w:rsidR="00D44768">
        <w:rPr>
          <w:rStyle w:val="Strong"/>
          <w:b w:val="0"/>
          <w:sz w:val="24"/>
          <w:szCs w:val="24"/>
        </w:rPr>
        <w:fldChar w:fldCharType="separate"/>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noProof/>
          <w:sz w:val="24"/>
          <w:szCs w:val="24"/>
        </w:rPr>
        <w:t> </w:t>
      </w:r>
      <w:r w:rsidR="00D44768">
        <w:rPr>
          <w:rStyle w:val="Strong"/>
          <w:b w:val="0"/>
          <w:sz w:val="24"/>
          <w:szCs w:val="24"/>
        </w:rPr>
        <w:fldChar w:fldCharType="end"/>
      </w:r>
    </w:p>
    <w:p w14:paraId="627FFE65" w14:textId="77777777" w:rsidR="00BC0EC9" w:rsidRDefault="00D44768" w:rsidP="00BC0EC9">
      <w:pPr>
        <w:spacing w:after="0" w:line="240" w:lineRule="auto"/>
      </w:pPr>
      <w:r>
        <w:t xml:space="preserve">Print name:  </w:t>
      </w:r>
      <w:r w:rsidR="003A3D15">
        <w:tab/>
      </w:r>
      <w:r w:rsidR="00935D2C">
        <w:rPr>
          <w:rStyle w:val="Strong"/>
          <w:b w:val="0"/>
          <w:sz w:val="24"/>
          <w:szCs w:val="24"/>
        </w:rPr>
        <w:t>ALAMINA, IYALLA JOHN</w:t>
      </w:r>
      <w:r w:rsidR="00BC0EC9">
        <w:t xml:space="preserve">                                              </w:t>
      </w:r>
    </w:p>
    <w:p w14:paraId="634F6585" w14:textId="77777777" w:rsidR="00DC5039" w:rsidRDefault="00BC0EC9" w:rsidP="00B31AB2">
      <w:pPr>
        <w:spacing w:after="0" w:line="240" w:lineRule="auto"/>
      </w:pPr>
      <w:r>
        <w:t>Email address (for Repository purposes)</w:t>
      </w:r>
      <w:r w:rsidR="00D44768">
        <w:t xml:space="preserve">:  </w:t>
      </w:r>
      <w:r w:rsidR="00935D2C">
        <w:rPr>
          <w:rStyle w:val="Strong"/>
          <w:b w:val="0"/>
          <w:sz w:val="24"/>
          <w:szCs w:val="24"/>
        </w:rPr>
        <w:t>john.alamina@gmail.com</w:t>
      </w:r>
    </w:p>
    <w:p w14:paraId="77F690AE" w14:textId="77777777" w:rsidR="00DC5039" w:rsidRDefault="00DC5039" w:rsidP="00B31AB2">
      <w:pPr>
        <w:spacing w:after="0" w:line="240" w:lineRule="auto"/>
      </w:pPr>
    </w:p>
    <w:p w14:paraId="49195C98" w14:textId="77777777" w:rsidR="00DC5039" w:rsidRDefault="00DC5039" w:rsidP="00BC0EC9">
      <w:pPr>
        <w:spacing w:after="0" w:line="240" w:lineRule="auto"/>
      </w:pPr>
    </w:p>
    <w:p w14:paraId="6D0216F2" w14:textId="77777777" w:rsidR="00DC5039" w:rsidRDefault="00DC5039" w:rsidP="00BC0EC9">
      <w:pPr>
        <w:spacing w:after="0" w:line="240" w:lineRule="auto"/>
      </w:pPr>
    </w:p>
    <w:p w14:paraId="0437390E" w14:textId="77777777" w:rsidR="00BC0EC9" w:rsidRPr="009779A4" w:rsidRDefault="00BC0EC9" w:rsidP="00BC0EC9">
      <w:pPr>
        <w:spacing w:after="0" w:line="240" w:lineRule="auto"/>
        <w:rPr>
          <w:b/>
        </w:rPr>
      </w:pPr>
      <w:r w:rsidRPr="009779A4">
        <w:rPr>
          <w:b/>
        </w:rPr>
        <w:t>SECTION B: INFORMATION AND CHOICE</w:t>
      </w:r>
      <w:r w:rsidR="00340E8B" w:rsidRPr="009779A4">
        <w:rPr>
          <w:b/>
        </w:rPr>
        <w:t>S FOR RESTRICTED ACCESS OPTIONS</w:t>
      </w:r>
    </w:p>
    <w:p w14:paraId="55947A5E" w14:textId="77777777" w:rsidR="00340E8B" w:rsidRDefault="00340E8B" w:rsidP="00BC0EC9">
      <w:pPr>
        <w:spacing w:after="0" w:line="240" w:lineRule="auto"/>
      </w:pPr>
    </w:p>
    <w:p w14:paraId="3C274F66" w14:textId="77777777" w:rsidR="003129C9" w:rsidRDefault="00BC0EC9" w:rsidP="00BC0EC9">
      <w:pPr>
        <w:spacing w:after="0" w:line="240" w:lineRule="auto"/>
      </w:pPr>
      <w:r>
        <w:t xml:space="preserve">The University of Huddersfield is subject to the Freedom of Information Act 2000.  This Act gives a general right of access to all information held by the University, including information held in the University Repository. As a matter of normal practice we will only make your material available in accordance with the restrictions you have placed upon it. However, if someone specifically asks to see it, we must give them access unless the material qualifies for an exemption under the Act.  </w:t>
      </w:r>
    </w:p>
    <w:p w14:paraId="4B1DE16F" w14:textId="77777777" w:rsidR="003129C9" w:rsidRPr="009779A4" w:rsidRDefault="003129C9" w:rsidP="00BC0EC9">
      <w:pPr>
        <w:spacing w:after="0" w:line="240" w:lineRule="auto"/>
      </w:pPr>
    </w:p>
    <w:p w14:paraId="545E2FF2" w14:textId="77777777" w:rsidR="003129C9" w:rsidRPr="009779A4" w:rsidRDefault="003129C9" w:rsidP="00BC0EC9">
      <w:pPr>
        <w:spacing w:after="0" w:line="240" w:lineRule="auto"/>
      </w:pPr>
      <w:r w:rsidRPr="009779A4">
        <w:t xml:space="preserve">If you have a reason to do so, you may request that your thesis be embargoed for a period before we upload it to the University Repository. </w:t>
      </w:r>
      <w:r w:rsidR="001976D7" w:rsidRPr="009779A4">
        <w:t xml:space="preserve"> </w:t>
      </w:r>
      <w:r w:rsidRPr="009779A4">
        <w:t xml:space="preserve">If you wish to do so, you should fill in the form below. You may submit this either when you submit your thesis to us or </w:t>
      </w:r>
      <w:r w:rsidR="008D5C16" w:rsidRPr="009779A4">
        <w:t>not later than 10 working days after the decision of the Examination Team is announced</w:t>
      </w:r>
      <w:r w:rsidRPr="009779A4">
        <w:t xml:space="preserve">. </w:t>
      </w:r>
      <w:r w:rsidR="001976D7" w:rsidRPr="009779A4">
        <w:t xml:space="preserve"> </w:t>
      </w:r>
      <w:r w:rsidRPr="009779A4">
        <w:t xml:space="preserve">It is your responsibility to ensure we receive this form in good time and if we have not received it </w:t>
      </w:r>
      <w:r w:rsidR="001976D7" w:rsidRPr="009779A4">
        <w:t>by the specified deadline</w:t>
      </w:r>
      <w:r w:rsidRPr="009779A4">
        <w:t xml:space="preserve">, we may </w:t>
      </w:r>
      <w:r w:rsidR="009779A4" w:rsidRPr="009779A4">
        <w:t xml:space="preserve">make your </w:t>
      </w:r>
      <w:r w:rsidRPr="009779A4">
        <w:t>thesis</w:t>
      </w:r>
      <w:r w:rsidR="009779A4" w:rsidRPr="009779A4">
        <w:t xml:space="preserve"> available</w:t>
      </w:r>
      <w:r w:rsidRPr="009779A4">
        <w:t xml:space="preserve"> at any time after that date.</w:t>
      </w:r>
    </w:p>
    <w:p w14:paraId="3C6241D6" w14:textId="77777777" w:rsidR="003129C9" w:rsidRPr="009779A4" w:rsidRDefault="003129C9" w:rsidP="00BC0EC9">
      <w:pPr>
        <w:spacing w:after="0" w:line="240" w:lineRule="auto"/>
      </w:pPr>
    </w:p>
    <w:p w14:paraId="2084904D" w14:textId="77777777" w:rsidR="00BC0EC9" w:rsidRDefault="00BC0EC9" w:rsidP="00BC0EC9">
      <w:pPr>
        <w:spacing w:after="0" w:line="240" w:lineRule="auto"/>
      </w:pPr>
      <w:r>
        <w:t>Please indicate which of the following exemptions may apply to your material (if any) and explain why:</w:t>
      </w:r>
    </w:p>
    <w:p w14:paraId="18A0A07C" w14:textId="77777777" w:rsidR="00190428" w:rsidRDefault="00190428" w:rsidP="009779A4">
      <w:pPr>
        <w:tabs>
          <w:tab w:val="left" w:pos="330"/>
        </w:tabs>
        <w:spacing w:after="0" w:line="240" w:lineRule="auto"/>
      </w:pPr>
    </w:p>
    <w:p w14:paraId="65396599" w14:textId="77777777" w:rsidR="00190428" w:rsidRDefault="00BC0EC9" w:rsidP="00190428">
      <w:pPr>
        <w:pStyle w:val="ListParagraph"/>
        <w:numPr>
          <w:ilvl w:val="0"/>
          <w:numId w:val="2"/>
        </w:numPr>
        <w:tabs>
          <w:tab w:val="left" w:pos="330"/>
        </w:tabs>
        <w:spacing w:after="0" w:line="240" w:lineRule="auto"/>
      </w:pPr>
      <w:r>
        <w:t xml:space="preserve">The material is due for publication or I am actively seeking to publish this material </w:t>
      </w:r>
      <w:r w:rsidR="00190428">
        <w:t xml:space="preserve">and request </w:t>
      </w:r>
      <w:r w:rsidR="009779A4">
        <w:t xml:space="preserve">that the thesis be </w:t>
      </w:r>
      <w:r>
        <w:t>embargoed for</w:t>
      </w:r>
      <w:r w:rsidR="009779A4">
        <w:t xml:space="preserve"> a period o</w:t>
      </w:r>
      <w:r w:rsidR="0030657E">
        <w:t xml:space="preserve">f </w:t>
      </w:r>
      <w:r w:rsidR="0030657E" w:rsidRPr="00190428">
        <w:rPr>
          <w:rStyle w:val="Strong"/>
          <w:b w:val="0"/>
          <w:sz w:val="24"/>
          <w:szCs w:val="24"/>
        </w:rPr>
        <w:fldChar w:fldCharType="begin">
          <w:ffData>
            <w:name w:val=""/>
            <w:enabled/>
            <w:calcOnExit w:val="0"/>
            <w:textInput/>
          </w:ffData>
        </w:fldChar>
      </w:r>
      <w:r w:rsidR="0030657E" w:rsidRPr="00190428">
        <w:rPr>
          <w:rStyle w:val="Strong"/>
          <w:b w:val="0"/>
          <w:sz w:val="24"/>
          <w:szCs w:val="24"/>
        </w:rPr>
        <w:instrText xml:space="preserve"> FORMTEXT </w:instrText>
      </w:r>
      <w:r w:rsidR="0030657E" w:rsidRPr="00190428">
        <w:rPr>
          <w:rStyle w:val="Strong"/>
          <w:b w:val="0"/>
          <w:sz w:val="24"/>
          <w:szCs w:val="24"/>
        </w:rPr>
      </w:r>
      <w:r w:rsidR="0030657E" w:rsidRPr="00190428">
        <w:rPr>
          <w:rStyle w:val="Strong"/>
          <w:b w:val="0"/>
          <w:sz w:val="24"/>
          <w:szCs w:val="24"/>
        </w:rPr>
        <w:fldChar w:fldCharType="separate"/>
      </w:r>
      <w:r w:rsidR="0030657E">
        <w:rPr>
          <w:rStyle w:val="Strong"/>
          <w:b w:val="0"/>
          <w:noProof/>
          <w:sz w:val="24"/>
          <w:szCs w:val="24"/>
        </w:rPr>
        <w:t> </w:t>
      </w:r>
      <w:r w:rsidR="0030657E">
        <w:rPr>
          <w:rStyle w:val="Strong"/>
          <w:b w:val="0"/>
          <w:noProof/>
          <w:sz w:val="24"/>
          <w:szCs w:val="24"/>
        </w:rPr>
        <w:t> </w:t>
      </w:r>
      <w:r w:rsidR="0030657E">
        <w:rPr>
          <w:rStyle w:val="Strong"/>
          <w:b w:val="0"/>
          <w:noProof/>
          <w:sz w:val="24"/>
          <w:szCs w:val="24"/>
        </w:rPr>
        <w:t> </w:t>
      </w:r>
      <w:r w:rsidR="0030657E">
        <w:rPr>
          <w:rStyle w:val="Strong"/>
          <w:b w:val="0"/>
          <w:noProof/>
          <w:sz w:val="24"/>
          <w:szCs w:val="24"/>
        </w:rPr>
        <w:t> </w:t>
      </w:r>
      <w:r w:rsidR="0030657E">
        <w:rPr>
          <w:rStyle w:val="Strong"/>
          <w:b w:val="0"/>
          <w:noProof/>
          <w:sz w:val="24"/>
          <w:szCs w:val="24"/>
        </w:rPr>
        <w:t> </w:t>
      </w:r>
      <w:r w:rsidR="0030657E" w:rsidRPr="00190428">
        <w:rPr>
          <w:rStyle w:val="Strong"/>
          <w:b w:val="0"/>
          <w:sz w:val="24"/>
          <w:szCs w:val="24"/>
        </w:rPr>
        <w:fldChar w:fldCharType="end"/>
      </w:r>
      <w:r w:rsidR="0030657E">
        <w:t xml:space="preserve"> </w:t>
      </w:r>
      <w:r w:rsidR="009779A4">
        <w:t>(</w:t>
      </w:r>
      <w:r>
        <w:t xml:space="preserve">up to </w:t>
      </w:r>
      <w:r w:rsidR="009779A4">
        <w:t xml:space="preserve">a maximum of </w:t>
      </w:r>
      <w:r>
        <w:t>two years</w:t>
      </w:r>
      <w:r w:rsidR="00190428">
        <w:t xml:space="preserve"> and </w:t>
      </w:r>
      <w:r w:rsidR="009779A4">
        <w:t>normally only where this is specified as a condition of the publisher</w:t>
      </w:r>
      <w:r w:rsidR="00190428">
        <w:t>)</w:t>
      </w:r>
    </w:p>
    <w:p w14:paraId="65FB9365" w14:textId="77777777" w:rsidR="00190428" w:rsidRDefault="00BC0EC9" w:rsidP="00BC0EC9">
      <w:pPr>
        <w:pStyle w:val="ListParagraph"/>
        <w:numPr>
          <w:ilvl w:val="0"/>
          <w:numId w:val="2"/>
        </w:numPr>
        <w:tabs>
          <w:tab w:val="left" w:pos="330"/>
        </w:tabs>
        <w:spacing w:after="0" w:line="240" w:lineRule="auto"/>
      </w:pPr>
      <w:r>
        <w:t>Release of the material would prejudice substantially the commercial interests of any person</w:t>
      </w:r>
      <w:r w:rsidR="00106A6E">
        <w:t xml:space="preserve">.  The thesis should be embargoed for a period of </w:t>
      </w:r>
      <w:r w:rsidR="00106A6E" w:rsidRPr="00190428">
        <w:rPr>
          <w:rStyle w:val="Strong"/>
          <w:b w:val="0"/>
          <w:sz w:val="24"/>
          <w:szCs w:val="24"/>
        </w:rPr>
        <w:fldChar w:fldCharType="begin">
          <w:ffData>
            <w:name w:val=""/>
            <w:enabled/>
            <w:calcOnExit w:val="0"/>
            <w:textInput/>
          </w:ffData>
        </w:fldChar>
      </w:r>
      <w:r w:rsidR="00106A6E" w:rsidRPr="00190428">
        <w:rPr>
          <w:rStyle w:val="Strong"/>
          <w:b w:val="0"/>
          <w:sz w:val="24"/>
          <w:szCs w:val="24"/>
        </w:rPr>
        <w:instrText xml:space="preserve"> FORMTEXT </w:instrText>
      </w:r>
      <w:r w:rsidR="00106A6E" w:rsidRPr="00190428">
        <w:rPr>
          <w:rStyle w:val="Strong"/>
          <w:b w:val="0"/>
          <w:sz w:val="24"/>
          <w:szCs w:val="24"/>
        </w:rPr>
      </w:r>
      <w:r w:rsidR="00106A6E" w:rsidRPr="00190428">
        <w:rPr>
          <w:rStyle w:val="Strong"/>
          <w:b w:val="0"/>
          <w:sz w:val="24"/>
          <w:szCs w:val="24"/>
        </w:rPr>
        <w:fldChar w:fldCharType="separate"/>
      </w:r>
      <w:r w:rsidR="00106A6E">
        <w:rPr>
          <w:rStyle w:val="Strong"/>
          <w:b w:val="0"/>
          <w:noProof/>
          <w:sz w:val="24"/>
          <w:szCs w:val="24"/>
        </w:rPr>
        <w:t> </w:t>
      </w:r>
      <w:r w:rsidR="00106A6E">
        <w:rPr>
          <w:rStyle w:val="Strong"/>
          <w:b w:val="0"/>
          <w:noProof/>
          <w:sz w:val="24"/>
          <w:szCs w:val="24"/>
        </w:rPr>
        <w:t> </w:t>
      </w:r>
      <w:r w:rsidR="00106A6E">
        <w:rPr>
          <w:rStyle w:val="Strong"/>
          <w:b w:val="0"/>
          <w:noProof/>
          <w:sz w:val="24"/>
          <w:szCs w:val="24"/>
        </w:rPr>
        <w:t> </w:t>
      </w:r>
      <w:r w:rsidR="00106A6E">
        <w:rPr>
          <w:rStyle w:val="Strong"/>
          <w:b w:val="0"/>
          <w:noProof/>
          <w:sz w:val="24"/>
          <w:szCs w:val="24"/>
        </w:rPr>
        <w:t> </w:t>
      </w:r>
      <w:r w:rsidR="00106A6E">
        <w:rPr>
          <w:rStyle w:val="Strong"/>
          <w:b w:val="0"/>
          <w:noProof/>
          <w:sz w:val="24"/>
          <w:szCs w:val="24"/>
        </w:rPr>
        <w:t> </w:t>
      </w:r>
      <w:r w:rsidR="00106A6E" w:rsidRPr="00190428">
        <w:rPr>
          <w:rStyle w:val="Strong"/>
          <w:b w:val="0"/>
          <w:sz w:val="24"/>
          <w:szCs w:val="24"/>
        </w:rPr>
        <w:fldChar w:fldCharType="end"/>
      </w:r>
      <w:r w:rsidR="00106A6E">
        <w:t xml:space="preserve"> (</w:t>
      </w:r>
      <w:r>
        <w:t>up to</w:t>
      </w:r>
      <w:r w:rsidR="00106A6E">
        <w:t xml:space="preserve"> a maximum of</w:t>
      </w:r>
      <w:r>
        <w:t xml:space="preserve"> ten years)</w:t>
      </w:r>
    </w:p>
    <w:p w14:paraId="7F526A58" w14:textId="77777777" w:rsidR="00190428" w:rsidRDefault="00BC0EC9" w:rsidP="00BC0EC9">
      <w:pPr>
        <w:pStyle w:val="ListParagraph"/>
        <w:numPr>
          <w:ilvl w:val="0"/>
          <w:numId w:val="2"/>
        </w:numPr>
        <w:tabs>
          <w:tab w:val="left" w:pos="330"/>
        </w:tabs>
        <w:spacing w:after="0" w:line="240" w:lineRule="auto"/>
      </w:pPr>
      <w:r>
        <w:t>The material includes information that was obtained und</w:t>
      </w:r>
      <w:r w:rsidR="00190428">
        <w:t>er a promise of confidentiality</w:t>
      </w:r>
      <w:r>
        <w:t xml:space="preserve"> (the thesis will be embargoed indefinitely)</w:t>
      </w:r>
    </w:p>
    <w:p w14:paraId="17C6BE50" w14:textId="77777777" w:rsidR="00BC0EC9" w:rsidRDefault="00BC0EC9" w:rsidP="00BC0EC9">
      <w:pPr>
        <w:pStyle w:val="ListParagraph"/>
        <w:numPr>
          <w:ilvl w:val="0"/>
          <w:numId w:val="2"/>
        </w:numPr>
        <w:tabs>
          <w:tab w:val="left" w:pos="330"/>
        </w:tabs>
        <w:spacing w:after="0" w:line="240" w:lineRule="auto"/>
      </w:pPr>
      <w:r>
        <w:t>Other (please specify)</w:t>
      </w:r>
    </w:p>
    <w:tbl>
      <w:tblPr>
        <w:tblpPr w:leftFromText="180" w:rightFromText="180" w:vertAnchor="text" w:horzAnchor="margin" w:tblpX="862" w:tblpY="58"/>
        <w:tblW w:w="8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12"/>
      </w:tblGrid>
      <w:tr w:rsidR="00190428" w:rsidRPr="00C628BF" w14:paraId="45C6CF94" w14:textId="77777777" w:rsidTr="00190428">
        <w:trPr>
          <w:trHeight w:val="350"/>
        </w:trPr>
        <w:tc>
          <w:tcPr>
            <w:tcW w:w="8712" w:type="dxa"/>
            <w:shd w:val="clear" w:color="auto" w:fill="auto"/>
          </w:tcPr>
          <w:p w14:paraId="3E7FBEC8" w14:textId="77777777" w:rsidR="00190428" w:rsidRPr="00C628BF" w:rsidRDefault="003050EF" w:rsidP="00190428">
            <w:pPr>
              <w:spacing w:after="0" w:line="240" w:lineRule="auto"/>
              <w:rPr>
                <w:sz w:val="24"/>
                <w:szCs w:val="24"/>
              </w:rPr>
            </w:pPr>
            <w:r w:rsidRPr="00190428">
              <w:rPr>
                <w:rStyle w:val="Strong"/>
                <w:b w:val="0"/>
                <w:sz w:val="24"/>
                <w:szCs w:val="24"/>
              </w:rPr>
              <w:fldChar w:fldCharType="begin">
                <w:ffData>
                  <w:name w:val=""/>
                  <w:enabled/>
                  <w:calcOnExit w:val="0"/>
                  <w:textInput/>
                </w:ffData>
              </w:fldChar>
            </w:r>
            <w:r w:rsidRPr="00190428">
              <w:rPr>
                <w:rStyle w:val="Strong"/>
                <w:b w:val="0"/>
                <w:sz w:val="24"/>
                <w:szCs w:val="24"/>
              </w:rPr>
              <w:instrText xml:space="preserve"> FORMTEXT </w:instrText>
            </w:r>
            <w:r w:rsidRPr="00190428">
              <w:rPr>
                <w:rStyle w:val="Strong"/>
                <w:b w:val="0"/>
                <w:sz w:val="24"/>
                <w:szCs w:val="24"/>
              </w:rPr>
            </w:r>
            <w:r w:rsidRPr="00190428">
              <w:rPr>
                <w:rStyle w:val="Strong"/>
                <w:b w:val="0"/>
                <w:sz w:val="24"/>
                <w:szCs w:val="24"/>
              </w:rPr>
              <w:fldChar w:fldCharType="separate"/>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sidRPr="00190428">
              <w:rPr>
                <w:rStyle w:val="Strong"/>
                <w:b w:val="0"/>
                <w:sz w:val="24"/>
                <w:szCs w:val="24"/>
              </w:rPr>
              <w:fldChar w:fldCharType="end"/>
            </w:r>
          </w:p>
        </w:tc>
      </w:tr>
    </w:tbl>
    <w:p w14:paraId="77164132" w14:textId="77777777" w:rsidR="00BC0EC9" w:rsidRDefault="00BC0EC9" w:rsidP="00BC0EC9">
      <w:pPr>
        <w:spacing w:after="0" w:line="240" w:lineRule="auto"/>
      </w:pPr>
    </w:p>
    <w:p w14:paraId="2BD0129A" w14:textId="77777777" w:rsidR="00190428" w:rsidRDefault="00190428" w:rsidP="00BC0EC9">
      <w:pPr>
        <w:spacing w:after="0" w:line="240" w:lineRule="auto"/>
      </w:pPr>
    </w:p>
    <w:p w14:paraId="68666619" w14:textId="77777777" w:rsidR="00E43749" w:rsidRDefault="00E43749" w:rsidP="00BC0EC9">
      <w:pPr>
        <w:spacing w:after="0" w:line="240" w:lineRule="auto"/>
      </w:pPr>
    </w:p>
    <w:p w14:paraId="3B67CA36" w14:textId="77777777" w:rsidR="00BC0EC9" w:rsidRDefault="00BC0EC9" w:rsidP="00BC0EC9">
      <w:pPr>
        <w:spacing w:after="0" w:line="240" w:lineRule="auto"/>
      </w:pPr>
      <w:r>
        <w:t>If someone asks to see your material, we will use this information to decide whether or not we can refuse the request.</w:t>
      </w:r>
    </w:p>
    <w:p w14:paraId="17C5607F" w14:textId="77777777" w:rsidR="00BC0EC9" w:rsidRDefault="00BC0EC9" w:rsidP="00BC0EC9">
      <w:pPr>
        <w:spacing w:after="0" w:line="240" w:lineRule="auto"/>
      </w:pPr>
    </w:p>
    <w:p w14:paraId="0A13AAAD" w14:textId="77777777" w:rsidR="00BC0EC9" w:rsidRDefault="00BC0EC9" w:rsidP="00BC0EC9">
      <w:pPr>
        <w:spacing w:after="0" w:line="240" w:lineRule="auto"/>
      </w:pPr>
      <w:r>
        <w:t xml:space="preserve">Thesis submitted for the degree of </w:t>
      </w:r>
      <w:r w:rsidR="00462DF1">
        <w:rPr>
          <w:rStyle w:val="Strong"/>
          <w:b w:val="0"/>
          <w:sz w:val="24"/>
          <w:szCs w:val="24"/>
        </w:rPr>
        <w:fldChar w:fldCharType="begin">
          <w:ffData>
            <w:name w:val=""/>
            <w:enabled/>
            <w:calcOnExit w:val="0"/>
            <w:textInput>
              <w:default w:val="MA/MSc/MRes/MEnt/MPhil/PhD/EdD or Professional Doctorate*"/>
            </w:textInput>
          </w:ffData>
        </w:fldChar>
      </w:r>
      <w:r w:rsidR="00462DF1">
        <w:rPr>
          <w:rStyle w:val="Strong"/>
          <w:b w:val="0"/>
          <w:sz w:val="24"/>
          <w:szCs w:val="24"/>
        </w:rPr>
        <w:instrText xml:space="preserve"> FORMTEXT </w:instrText>
      </w:r>
      <w:r w:rsidR="00462DF1">
        <w:rPr>
          <w:rStyle w:val="Strong"/>
          <w:b w:val="0"/>
          <w:sz w:val="24"/>
          <w:szCs w:val="24"/>
        </w:rPr>
      </w:r>
      <w:r w:rsidR="00462DF1">
        <w:rPr>
          <w:rStyle w:val="Strong"/>
          <w:b w:val="0"/>
          <w:sz w:val="24"/>
          <w:szCs w:val="24"/>
        </w:rPr>
        <w:fldChar w:fldCharType="separate"/>
      </w:r>
      <w:r w:rsidR="00462DF1">
        <w:rPr>
          <w:rStyle w:val="Strong"/>
          <w:b w:val="0"/>
          <w:noProof/>
          <w:sz w:val="24"/>
          <w:szCs w:val="24"/>
        </w:rPr>
        <w:t>MA/MSc/MRes/MEnt/MPhil/PhD/EdD or Professional Doctorate*</w:t>
      </w:r>
      <w:r w:rsidR="00462DF1">
        <w:rPr>
          <w:rStyle w:val="Strong"/>
          <w:b w:val="0"/>
          <w:sz w:val="24"/>
          <w:szCs w:val="24"/>
        </w:rPr>
        <w:fldChar w:fldCharType="end"/>
      </w:r>
      <w:r w:rsidR="00462DF1">
        <w:rPr>
          <w:rStyle w:val="Strong"/>
          <w:b w:val="0"/>
          <w:sz w:val="24"/>
          <w:szCs w:val="24"/>
        </w:rPr>
        <w:t xml:space="preserve"> </w:t>
      </w:r>
      <w:r>
        <w:t>(</w:t>
      </w:r>
      <w:r w:rsidR="00462DF1">
        <w:t>*</w:t>
      </w:r>
      <w:r>
        <w:t xml:space="preserve">delete as </w:t>
      </w:r>
      <w:r w:rsidR="001258A6">
        <w:t>appropriate</w:t>
      </w:r>
      <w:r>
        <w:t>)</w:t>
      </w:r>
    </w:p>
    <w:p w14:paraId="2F876DB7" w14:textId="20729CC1" w:rsidR="00BC0EC9" w:rsidRDefault="00CD476B" w:rsidP="00BC0EC9">
      <w:pPr>
        <w:spacing w:after="0" w:line="240" w:lineRule="auto"/>
      </w:pPr>
      <w:r>
        <w:rPr>
          <w:noProof/>
          <w:sz w:val="24"/>
          <w:szCs w:val="24"/>
        </w:rPr>
        <w:drawing>
          <wp:anchor distT="0" distB="0" distL="114300" distR="114300" simplePos="0" relativeHeight="251659264" behindDoc="0" locked="0" layoutInCell="1" allowOverlap="1" wp14:anchorId="3111A5E3" wp14:editId="619A0A69">
            <wp:simplePos x="0" y="0"/>
            <wp:positionH relativeFrom="column">
              <wp:posOffset>918210</wp:posOffset>
            </wp:positionH>
            <wp:positionV relativeFrom="paragraph">
              <wp:posOffset>-2540</wp:posOffset>
            </wp:positionV>
            <wp:extent cx="592656" cy="3619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2656" cy="361950"/>
                    </a:xfrm>
                    <a:prstGeom prst="rect">
                      <a:avLst/>
                    </a:prstGeom>
                  </pic:spPr>
                </pic:pic>
              </a:graphicData>
            </a:graphic>
            <wp14:sizeRelH relativeFrom="margin">
              <wp14:pctWidth>0</wp14:pctWidth>
            </wp14:sizeRelH>
            <wp14:sizeRelV relativeFrom="margin">
              <wp14:pctHeight>0</wp14:pctHeight>
            </wp14:sizeRelV>
          </wp:anchor>
        </w:drawing>
      </w:r>
    </w:p>
    <w:p w14:paraId="7988C82A" w14:textId="000D7C9F" w:rsidR="003A3D15" w:rsidRDefault="003A3D15" w:rsidP="003A3D15">
      <w:pPr>
        <w:spacing w:after="0" w:line="240" w:lineRule="auto"/>
      </w:pPr>
      <w:r>
        <w:t xml:space="preserve">Signed:  </w:t>
      </w:r>
      <w:r>
        <w:tab/>
      </w:r>
      <w:r>
        <w:rPr>
          <w:rStyle w:val="Strong"/>
          <w:b w:val="0"/>
          <w:sz w:val="24"/>
          <w:szCs w:val="24"/>
        </w:rPr>
        <w:fldChar w:fldCharType="begin">
          <w:ffData>
            <w:name w:val=""/>
            <w:enabled/>
            <w:calcOnExit w:val="0"/>
            <w:textInput/>
          </w:ffData>
        </w:fldChar>
      </w:r>
      <w:r>
        <w:rPr>
          <w:rStyle w:val="Strong"/>
          <w:b w:val="0"/>
          <w:sz w:val="24"/>
          <w:szCs w:val="24"/>
        </w:rPr>
        <w:instrText xml:space="preserve"> FORMTEXT </w:instrText>
      </w:r>
      <w:r>
        <w:rPr>
          <w:rStyle w:val="Strong"/>
          <w:b w:val="0"/>
          <w:sz w:val="24"/>
          <w:szCs w:val="24"/>
        </w:rPr>
      </w:r>
      <w:r>
        <w:rPr>
          <w:rStyle w:val="Strong"/>
          <w:b w:val="0"/>
          <w:sz w:val="24"/>
          <w:szCs w:val="24"/>
        </w:rPr>
        <w:fldChar w:fldCharType="separate"/>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noProof/>
          <w:sz w:val="24"/>
          <w:szCs w:val="24"/>
        </w:rPr>
        <w:t> </w:t>
      </w:r>
      <w:r>
        <w:rPr>
          <w:rStyle w:val="Strong"/>
          <w:b w:val="0"/>
          <w:sz w:val="24"/>
          <w:szCs w:val="24"/>
        </w:rPr>
        <w:fldChar w:fldCharType="end"/>
      </w:r>
      <w:r>
        <w:tab/>
      </w:r>
      <w:r>
        <w:tab/>
      </w:r>
      <w:r>
        <w:tab/>
      </w:r>
      <w:r>
        <w:tab/>
      </w:r>
      <w:r>
        <w:tab/>
      </w:r>
      <w:r>
        <w:tab/>
        <w:t xml:space="preserve">Date:  </w:t>
      </w:r>
      <w:r w:rsidR="00CD476B">
        <w:rPr>
          <w:rStyle w:val="Strong"/>
          <w:b w:val="0"/>
          <w:sz w:val="24"/>
          <w:szCs w:val="24"/>
        </w:rPr>
        <w:t>08/Jan/2021</w:t>
      </w:r>
    </w:p>
    <w:p w14:paraId="0F73E66D" w14:textId="3567BA4E" w:rsidR="003A3D15" w:rsidRDefault="003A3D15" w:rsidP="003A3D15">
      <w:pPr>
        <w:spacing w:after="0" w:line="240" w:lineRule="auto"/>
      </w:pPr>
      <w:r>
        <w:t xml:space="preserve">Print name:  </w:t>
      </w:r>
      <w:r>
        <w:tab/>
      </w:r>
      <w:r w:rsidR="00CD476B">
        <w:rPr>
          <w:rStyle w:val="Strong"/>
          <w:b w:val="0"/>
          <w:sz w:val="24"/>
          <w:szCs w:val="24"/>
        </w:rPr>
        <w:t>Alamina Iyalla John</w:t>
      </w:r>
      <w:r>
        <w:t xml:space="preserve">                                               </w:t>
      </w:r>
    </w:p>
    <w:p w14:paraId="6C5B9E1D" w14:textId="77777777" w:rsidR="003A3D15" w:rsidRDefault="003A3D15" w:rsidP="003A3D15">
      <w:pPr>
        <w:spacing w:after="0" w:line="240" w:lineRule="auto"/>
      </w:pPr>
      <w:r>
        <w:t xml:space="preserve">Email address (for Repository purposes):  </w:t>
      </w:r>
      <w:r w:rsidRPr="00D44768">
        <w:rPr>
          <w:rStyle w:val="Strong"/>
          <w:b w:val="0"/>
          <w:sz w:val="24"/>
          <w:szCs w:val="24"/>
        </w:rPr>
        <w:fldChar w:fldCharType="begin">
          <w:ffData>
            <w:name w:val=""/>
            <w:enabled/>
            <w:calcOnExit w:val="0"/>
            <w:textInput/>
          </w:ffData>
        </w:fldChar>
      </w:r>
      <w:r w:rsidRPr="00D44768">
        <w:rPr>
          <w:rStyle w:val="Strong"/>
          <w:b w:val="0"/>
          <w:sz w:val="24"/>
          <w:szCs w:val="24"/>
        </w:rPr>
        <w:instrText xml:space="preserve"> FORMTEXT </w:instrText>
      </w:r>
      <w:r w:rsidRPr="00D44768">
        <w:rPr>
          <w:rStyle w:val="Strong"/>
          <w:b w:val="0"/>
          <w:sz w:val="24"/>
          <w:szCs w:val="24"/>
        </w:rPr>
      </w:r>
      <w:r w:rsidRPr="00D44768">
        <w:rPr>
          <w:rStyle w:val="Strong"/>
          <w:b w:val="0"/>
          <w:sz w:val="24"/>
          <w:szCs w:val="24"/>
        </w:rPr>
        <w:fldChar w:fldCharType="separate"/>
      </w:r>
      <w:r w:rsidRPr="00D44768">
        <w:rPr>
          <w:rStyle w:val="Strong"/>
          <w:b w:val="0"/>
          <w:noProof/>
          <w:sz w:val="24"/>
          <w:szCs w:val="24"/>
        </w:rPr>
        <w:t> </w:t>
      </w:r>
      <w:r w:rsidRPr="00D44768">
        <w:rPr>
          <w:rStyle w:val="Strong"/>
          <w:b w:val="0"/>
          <w:noProof/>
          <w:sz w:val="24"/>
          <w:szCs w:val="24"/>
        </w:rPr>
        <w:t> </w:t>
      </w:r>
      <w:r w:rsidRPr="00D44768">
        <w:rPr>
          <w:rStyle w:val="Strong"/>
          <w:b w:val="0"/>
          <w:noProof/>
          <w:sz w:val="24"/>
          <w:szCs w:val="24"/>
        </w:rPr>
        <w:t> </w:t>
      </w:r>
      <w:r w:rsidRPr="00D44768">
        <w:rPr>
          <w:rStyle w:val="Strong"/>
          <w:b w:val="0"/>
          <w:noProof/>
          <w:sz w:val="24"/>
          <w:szCs w:val="24"/>
        </w:rPr>
        <w:t> </w:t>
      </w:r>
      <w:r w:rsidRPr="00D44768">
        <w:rPr>
          <w:rStyle w:val="Strong"/>
          <w:b w:val="0"/>
          <w:noProof/>
          <w:sz w:val="24"/>
          <w:szCs w:val="24"/>
        </w:rPr>
        <w:t> </w:t>
      </w:r>
      <w:r w:rsidRPr="00D44768">
        <w:rPr>
          <w:rStyle w:val="Strong"/>
          <w:b w:val="0"/>
          <w:sz w:val="24"/>
          <w:szCs w:val="24"/>
        </w:rPr>
        <w:fldChar w:fldCharType="end"/>
      </w:r>
    </w:p>
    <w:p w14:paraId="11CDB96C" w14:textId="77777777" w:rsidR="00743DE3" w:rsidRDefault="00743DE3" w:rsidP="00DC5039"/>
    <w:sectPr w:rsidR="00743DE3" w:rsidSect="00F75770">
      <w:headerReference w:type="even" r:id="rId9"/>
      <w:headerReference w:type="default" r:id="rId10"/>
      <w:footerReference w:type="even" r:id="rId11"/>
      <w:footerReference w:type="default" r:id="rId12"/>
      <w:headerReference w:type="first" r:id="rId13"/>
      <w:footerReference w:type="first" r:id="rId14"/>
      <w:pgSz w:w="11906" w:h="16838" w:code="9"/>
      <w:pgMar w:top="899" w:right="1134" w:bottom="899"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36332" w14:textId="77777777" w:rsidR="00536ACB" w:rsidRDefault="00536ACB" w:rsidP="00F5155C">
      <w:pPr>
        <w:spacing w:after="0" w:line="240" w:lineRule="auto"/>
      </w:pPr>
      <w:r>
        <w:separator/>
      </w:r>
    </w:p>
  </w:endnote>
  <w:endnote w:type="continuationSeparator" w:id="0">
    <w:p w14:paraId="3ADF9D79" w14:textId="77777777" w:rsidR="00536ACB" w:rsidRDefault="00536ACB" w:rsidP="00F515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D6865E" w14:textId="77777777" w:rsidR="00A04C58" w:rsidRDefault="00A04C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5F72BD" w14:textId="77777777" w:rsidR="00F5155C" w:rsidRDefault="00F5155C" w:rsidP="00F5155C">
    <w:pPr>
      <w:pStyle w:val="Footer"/>
      <w:jc w:val="right"/>
    </w:pPr>
    <w:r>
      <w:t xml:space="preserve">Repository Form </w:t>
    </w:r>
    <w:r w:rsidR="00A04C58">
      <w:t>Aug 2016</w:t>
    </w:r>
  </w:p>
  <w:p w14:paraId="2CC1766E" w14:textId="77777777" w:rsidR="00F5155C" w:rsidRDefault="00F515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59B45" w14:textId="77777777" w:rsidR="00A04C58" w:rsidRDefault="00A04C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CD2C61" w14:textId="77777777" w:rsidR="00536ACB" w:rsidRDefault="00536ACB" w:rsidP="00F5155C">
      <w:pPr>
        <w:spacing w:after="0" w:line="240" w:lineRule="auto"/>
      </w:pPr>
      <w:r>
        <w:separator/>
      </w:r>
    </w:p>
  </w:footnote>
  <w:footnote w:type="continuationSeparator" w:id="0">
    <w:p w14:paraId="55A80938" w14:textId="77777777" w:rsidR="00536ACB" w:rsidRDefault="00536ACB" w:rsidP="00F515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CCFD" w14:textId="77777777" w:rsidR="00A04C58" w:rsidRDefault="00A04C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BFCE1" w14:textId="77777777" w:rsidR="00A04C58" w:rsidRDefault="00A04C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B72E2B" w14:textId="77777777" w:rsidR="00A04C58" w:rsidRDefault="00A04C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F2E3A"/>
    <w:multiLevelType w:val="hybridMultilevel"/>
    <w:tmpl w:val="EE4218B4"/>
    <w:lvl w:ilvl="0" w:tplc="437AFE92">
      <w:start w:val="3"/>
      <w:numFmt w:val="bullet"/>
      <w:lvlText w:val="-"/>
      <w:lvlJc w:val="left"/>
      <w:pPr>
        <w:ind w:left="360" w:hanging="360"/>
      </w:pPr>
      <w:rPr>
        <w:rFonts w:ascii="Arial" w:eastAsiaTheme="minorHAnsi"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C44287B"/>
    <w:multiLevelType w:val="hybridMultilevel"/>
    <w:tmpl w:val="AFACD852"/>
    <w:lvl w:ilvl="0" w:tplc="3976AC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4367DEE"/>
    <w:multiLevelType w:val="hybridMultilevel"/>
    <w:tmpl w:val="DA1C12BE"/>
    <w:lvl w:ilvl="0" w:tplc="3976AC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EC9"/>
    <w:rsid w:val="00031A74"/>
    <w:rsid w:val="00093605"/>
    <w:rsid w:val="000B7175"/>
    <w:rsid w:val="00106A6E"/>
    <w:rsid w:val="001258A6"/>
    <w:rsid w:val="00190428"/>
    <w:rsid w:val="001976D7"/>
    <w:rsid w:val="002D0826"/>
    <w:rsid w:val="003050EF"/>
    <w:rsid w:val="0030657E"/>
    <w:rsid w:val="003129C9"/>
    <w:rsid w:val="00340E8B"/>
    <w:rsid w:val="003A3D15"/>
    <w:rsid w:val="00462DF1"/>
    <w:rsid w:val="004D0BD4"/>
    <w:rsid w:val="00536ACB"/>
    <w:rsid w:val="00553B52"/>
    <w:rsid w:val="00596504"/>
    <w:rsid w:val="005F63E9"/>
    <w:rsid w:val="0061008A"/>
    <w:rsid w:val="00632946"/>
    <w:rsid w:val="00743DE3"/>
    <w:rsid w:val="00867AB9"/>
    <w:rsid w:val="008D5C16"/>
    <w:rsid w:val="00935D2C"/>
    <w:rsid w:val="009779A4"/>
    <w:rsid w:val="00A04C58"/>
    <w:rsid w:val="00A93047"/>
    <w:rsid w:val="00B31AB2"/>
    <w:rsid w:val="00BC0EC9"/>
    <w:rsid w:val="00C35A37"/>
    <w:rsid w:val="00C55A5D"/>
    <w:rsid w:val="00CD476B"/>
    <w:rsid w:val="00CF313A"/>
    <w:rsid w:val="00D30823"/>
    <w:rsid w:val="00D44768"/>
    <w:rsid w:val="00DC5039"/>
    <w:rsid w:val="00DF0C61"/>
    <w:rsid w:val="00E43749"/>
    <w:rsid w:val="00E44A84"/>
    <w:rsid w:val="00E613E7"/>
    <w:rsid w:val="00F04362"/>
    <w:rsid w:val="00F5155C"/>
    <w:rsid w:val="00F75770"/>
    <w:rsid w:val="00F96C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289A9"/>
  <w15:docId w15:val="{713A7F83-786F-4A28-8F7C-62944C538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13A"/>
    <w:pPr>
      <w:ind w:left="720"/>
      <w:contextualSpacing/>
    </w:pPr>
  </w:style>
  <w:style w:type="paragraph" w:styleId="BalloonText">
    <w:name w:val="Balloon Text"/>
    <w:basedOn w:val="Normal"/>
    <w:link w:val="BalloonTextChar"/>
    <w:uiPriority w:val="99"/>
    <w:semiHidden/>
    <w:unhideWhenUsed/>
    <w:rsid w:val="00CF31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3A"/>
    <w:rPr>
      <w:rFonts w:ascii="Tahoma" w:hAnsi="Tahoma" w:cs="Tahoma"/>
      <w:sz w:val="16"/>
      <w:szCs w:val="16"/>
    </w:rPr>
  </w:style>
  <w:style w:type="character" w:styleId="CommentReference">
    <w:name w:val="annotation reference"/>
    <w:basedOn w:val="DefaultParagraphFont"/>
    <w:uiPriority w:val="99"/>
    <w:semiHidden/>
    <w:unhideWhenUsed/>
    <w:rsid w:val="003129C9"/>
    <w:rPr>
      <w:sz w:val="16"/>
      <w:szCs w:val="16"/>
    </w:rPr>
  </w:style>
  <w:style w:type="paragraph" w:styleId="CommentText">
    <w:name w:val="annotation text"/>
    <w:basedOn w:val="Normal"/>
    <w:link w:val="CommentTextChar"/>
    <w:uiPriority w:val="99"/>
    <w:semiHidden/>
    <w:unhideWhenUsed/>
    <w:rsid w:val="003129C9"/>
    <w:pPr>
      <w:spacing w:line="240" w:lineRule="auto"/>
    </w:pPr>
    <w:rPr>
      <w:sz w:val="20"/>
      <w:szCs w:val="20"/>
    </w:rPr>
  </w:style>
  <w:style w:type="character" w:customStyle="1" w:styleId="CommentTextChar">
    <w:name w:val="Comment Text Char"/>
    <w:basedOn w:val="DefaultParagraphFont"/>
    <w:link w:val="CommentText"/>
    <w:uiPriority w:val="99"/>
    <w:semiHidden/>
    <w:rsid w:val="003129C9"/>
    <w:rPr>
      <w:sz w:val="20"/>
      <w:szCs w:val="20"/>
    </w:rPr>
  </w:style>
  <w:style w:type="paragraph" w:styleId="CommentSubject">
    <w:name w:val="annotation subject"/>
    <w:basedOn w:val="CommentText"/>
    <w:next w:val="CommentText"/>
    <w:link w:val="CommentSubjectChar"/>
    <w:uiPriority w:val="99"/>
    <w:semiHidden/>
    <w:unhideWhenUsed/>
    <w:rsid w:val="003129C9"/>
    <w:rPr>
      <w:b/>
      <w:bCs/>
    </w:rPr>
  </w:style>
  <w:style w:type="character" w:customStyle="1" w:styleId="CommentSubjectChar">
    <w:name w:val="Comment Subject Char"/>
    <w:basedOn w:val="CommentTextChar"/>
    <w:link w:val="CommentSubject"/>
    <w:uiPriority w:val="99"/>
    <w:semiHidden/>
    <w:rsid w:val="003129C9"/>
    <w:rPr>
      <w:b/>
      <w:bCs/>
      <w:sz w:val="20"/>
      <w:szCs w:val="20"/>
    </w:rPr>
  </w:style>
  <w:style w:type="character" w:styleId="Strong">
    <w:name w:val="Strong"/>
    <w:qFormat/>
    <w:rsid w:val="009779A4"/>
    <w:rPr>
      <w:b/>
      <w:bCs/>
    </w:rPr>
  </w:style>
  <w:style w:type="paragraph" w:styleId="Header">
    <w:name w:val="header"/>
    <w:basedOn w:val="Normal"/>
    <w:link w:val="HeaderChar"/>
    <w:uiPriority w:val="99"/>
    <w:unhideWhenUsed/>
    <w:rsid w:val="00F515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155C"/>
  </w:style>
  <w:style w:type="paragraph" w:styleId="Footer">
    <w:name w:val="footer"/>
    <w:basedOn w:val="Normal"/>
    <w:link w:val="FooterChar"/>
    <w:uiPriority w:val="99"/>
    <w:unhideWhenUsed/>
    <w:rsid w:val="00F515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15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6B495-A0F4-4DA7-9D5F-1FAE86DAA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835</Words>
  <Characters>4761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Huddersfield</Company>
  <LinksUpToDate>false</LinksUpToDate>
  <CharactersWithSpaces>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John Alamina</cp:lastModifiedBy>
  <cp:revision>5</cp:revision>
  <cp:lastPrinted>2015-03-20T15:37:00Z</cp:lastPrinted>
  <dcterms:created xsi:type="dcterms:W3CDTF">2018-07-23T07:33:00Z</dcterms:created>
  <dcterms:modified xsi:type="dcterms:W3CDTF">2021-01-08T23:56:00Z</dcterms:modified>
</cp:coreProperties>
</file>